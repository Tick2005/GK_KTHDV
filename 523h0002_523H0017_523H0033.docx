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23C82" w14:textId="109B226D" w:rsidR="009D0065" w:rsidRPr="00E357F4" w:rsidRDefault="00B12870" w:rsidP="009D0065">
      <w:pPr>
        <w:spacing w:before="91"/>
        <w:ind w:left="540" w:right="550"/>
        <w:jc w:val="center"/>
        <w:rPr>
          <w:sz w:val="28"/>
          <w:szCs w:val="28"/>
          <w:lang w:val="vi-VN"/>
        </w:rPr>
      </w:pPr>
      <w:bookmarkStart w:id="0" w:name="_Hlk36280688"/>
      <w:r>
        <w:rPr>
          <w:sz w:val="28"/>
          <w:szCs w:val="28"/>
        </w:rPr>
        <w:t>VIETNAM GENERAL CONFEDERATION OF LABOR</w:t>
      </w:r>
    </w:p>
    <w:p w14:paraId="69A802F1" w14:textId="4F40929F" w:rsidR="009D0065" w:rsidRPr="00E357F4" w:rsidRDefault="00B12870" w:rsidP="009D0065">
      <w:pPr>
        <w:spacing w:before="3"/>
        <w:ind w:left="540" w:right="550"/>
        <w:jc w:val="center"/>
        <w:rPr>
          <w:sz w:val="28"/>
          <w:szCs w:val="28"/>
          <w:lang w:val="vi-VN"/>
        </w:rPr>
      </w:pPr>
      <w:r>
        <w:rPr>
          <w:b/>
          <w:sz w:val="28"/>
          <w:szCs w:val="28"/>
        </w:rPr>
        <w:t>TON DUC THANG UNIVERSITY</w:t>
      </w:r>
    </w:p>
    <w:p w14:paraId="6D85CED6" w14:textId="266A3C1D" w:rsidR="009D0065" w:rsidRPr="00E4270A" w:rsidRDefault="00B12870" w:rsidP="009D0065">
      <w:pPr>
        <w:spacing w:before="4"/>
        <w:ind w:left="540" w:right="550"/>
        <w:jc w:val="center"/>
        <w:rPr>
          <w:sz w:val="28"/>
          <w:szCs w:val="28"/>
          <w:lang w:val="vi-VN"/>
        </w:rPr>
      </w:pPr>
      <w:r>
        <w:rPr>
          <w:b/>
          <w:sz w:val="28"/>
          <w:szCs w:val="28"/>
        </w:rPr>
        <w:t>FACULTY OF INFORMATION TECHNOLOGY</w:t>
      </w:r>
    </w:p>
    <w:p w14:paraId="415CC82D" w14:textId="77777777" w:rsidR="009D0065" w:rsidRPr="00E357F4" w:rsidRDefault="009D0065" w:rsidP="009D0065">
      <w:pPr>
        <w:pStyle w:val="BodyText"/>
        <w:spacing w:before="7"/>
        <w:jc w:val="center"/>
        <w:rPr>
          <w:sz w:val="19"/>
          <w:lang w:val="vi-VN"/>
        </w:rPr>
      </w:pPr>
    </w:p>
    <w:p w14:paraId="1F78377F"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20C81FB1" wp14:editId="38747A4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5D21C" w14:textId="77777777" w:rsidR="009D0065" w:rsidRPr="00E357F4" w:rsidRDefault="009D0065" w:rsidP="009D0065">
      <w:pPr>
        <w:pStyle w:val="BodyText"/>
        <w:rPr>
          <w:sz w:val="28"/>
          <w:lang w:val="vi-VN"/>
        </w:rPr>
      </w:pPr>
    </w:p>
    <w:p w14:paraId="2E8A673F" w14:textId="77777777" w:rsidR="009D0065" w:rsidRDefault="009A2F7B" w:rsidP="009D0065">
      <w:pPr>
        <w:pStyle w:val="BodyText"/>
        <w:spacing w:before="1"/>
        <w:rPr>
          <w:sz w:val="38"/>
          <w:lang w:val="vi-VN"/>
        </w:rPr>
      </w:pPr>
      <w:r>
        <w:rPr>
          <w:sz w:val="38"/>
          <w:lang w:val="vi-VN"/>
        </w:rPr>
        <w:tab/>
      </w:r>
    </w:p>
    <w:p w14:paraId="0EA7A505" w14:textId="77777777" w:rsidR="00B127A5" w:rsidRPr="00E357F4" w:rsidRDefault="00B127A5" w:rsidP="009D0065">
      <w:pPr>
        <w:pStyle w:val="BodyText"/>
        <w:spacing w:before="1"/>
        <w:rPr>
          <w:sz w:val="38"/>
          <w:lang w:val="vi-VN"/>
        </w:rPr>
      </w:pPr>
    </w:p>
    <w:p w14:paraId="50726F15" w14:textId="2BDC3FC2" w:rsidR="009A2F7B" w:rsidRDefault="00E4270A" w:rsidP="009A2F7B">
      <w:pPr>
        <w:widowControl w:val="0"/>
        <w:suppressAutoHyphens/>
        <w:autoSpaceDE w:val="0"/>
        <w:autoSpaceDN w:val="0"/>
        <w:adjustRightInd w:val="0"/>
        <w:spacing w:before="0" w:after="0"/>
        <w:ind w:right="49" w:hanging="142"/>
        <w:jc w:val="center"/>
        <w:rPr>
          <w:b/>
          <w:sz w:val="28"/>
          <w:szCs w:val="28"/>
        </w:rPr>
      </w:pPr>
      <w:r w:rsidRPr="00E4270A">
        <w:rPr>
          <w:b/>
          <w:sz w:val="28"/>
          <w:szCs w:val="28"/>
          <w:lang w:val="vi-VN"/>
        </w:rPr>
        <w:t xml:space="preserve"> </w:t>
      </w:r>
      <w:r w:rsidR="00537214">
        <w:rPr>
          <w:b/>
          <w:sz w:val="28"/>
          <w:szCs w:val="28"/>
        </w:rPr>
        <w:t>TRAN DUC HUY – 523H0033</w:t>
      </w:r>
    </w:p>
    <w:p w14:paraId="46413B04" w14:textId="23E3C719" w:rsidR="009D0065" w:rsidRDefault="00B33D4E" w:rsidP="00537214">
      <w:pPr>
        <w:widowControl w:val="0"/>
        <w:suppressAutoHyphens/>
        <w:autoSpaceDE w:val="0"/>
        <w:autoSpaceDN w:val="0"/>
        <w:adjustRightInd w:val="0"/>
        <w:spacing w:before="0" w:after="0"/>
        <w:ind w:right="49" w:hanging="142"/>
        <w:jc w:val="center"/>
        <w:rPr>
          <w:b/>
          <w:sz w:val="28"/>
          <w:szCs w:val="28"/>
          <w:lang w:val="vi-VN"/>
        </w:rPr>
      </w:pPr>
      <w:r>
        <w:rPr>
          <w:b/>
          <w:sz w:val="28"/>
          <w:szCs w:val="28"/>
        </w:rPr>
        <w:t>NGUYEN DUC</w:t>
      </w:r>
      <w:r>
        <w:rPr>
          <w:b/>
          <w:sz w:val="28"/>
          <w:szCs w:val="28"/>
          <w:lang w:val="vi-VN"/>
        </w:rPr>
        <w:t xml:space="preserve"> ANH – 523H0002</w:t>
      </w:r>
    </w:p>
    <w:p w14:paraId="7459D083" w14:textId="25849B91" w:rsidR="00B33D4E" w:rsidRPr="00B33D4E" w:rsidRDefault="00B33D4E" w:rsidP="00B33D4E">
      <w:pPr>
        <w:widowControl w:val="0"/>
        <w:suppressAutoHyphens/>
        <w:autoSpaceDE w:val="0"/>
        <w:autoSpaceDN w:val="0"/>
        <w:adjustRightInd w:val="0"/>
        <w:spacing w:before="0" w:after="0"/>
        <w:ind w:right="49" w:hanging="142"/>
        <w:jc w:val="center"/>
        <w:rPr>
          <w:b/>
          <w:sz w:val="28"/>
          <w:szCs w:val="28"/>
          <w:lang w:val="vi-VN"/>
        </w:rPr>
      </w:pPr>
      <w:r>
        <w:rPr>
          <w:b/>
          <w:sz w:val="28"/>
          <w:szCs w:val="28"/>
        </w:rPr>
        <w:t>PHAN VAN DUONG – 523H0017</w:t>
      </w:r>
    </w:p>
    <w:p w14:paraId="4F81E643" w14:textId="77777777" w:rsidR="009D0065" w:rsidRPr="00E357F4" w:rsidRDefault="009D0065" w:rsidP="009D0065">
      <w:pPr>
        <w:pStyle w:val="BodyText"/>
        <w:rPr>
          <w:sz w:val="28"/>
          <w:lang w:val="vi-VN"/>
        </w:rPr>
      </w:pPr>
    </w:p>
    <w:p w14:paraId="456B8210" w14:textId="77777777" w:rsidR="009D0065" w:rsidRPr="00E357F4" w:rsidRDefault="009D0065" w:rsidP="009D0065">
      <w:pPr>
        <w:pStyle w:val="BodyText"/>
        <w:rPr>
          <w:sz w:val="28"/>
          <w:lang w:val="vi-VN"/>
        </w:rPr>
      </w:pPr>
    </w:p>
    <w:p w14:paraId="486984F7" w14:textId="2C822565" w:rsidR="009D0065" w:rsidRDefault="00B33D4E" w:rsidP="009D0065">
      <w:pPr>
        <w:spacing w:line="276" w:lineRule="auto"/>
        <w:ind w:left="540" w:right="550"/>
        <w:jc w:val="center"/>
        <w:rPr>
          <w:b/>
          <w:sz w:val="48"/>
          <w:szCs w:val="48"/>
          <w:lang w:val="vi-VN"/>
        </w:rPr>
      </w:pPr>
      <w:r>
        <w:rPr>
          <w:b/>
          <w:sz w:val="48"/>
          <w:szCs w:val="48"/>
        </w:rPr>
        <w:t>MIDTERM</w:t>
      </w:r>
      <w:r w:rsidR="000906E6">
        <w:rPr>
          <w:b/>
          <w:sz w:val="48"/>
          <w:szCs w:val="48"/>
        </w:rPr>
        <w:t xml:space="preserve"> REPORT</w:t>
      </w:r>
      <w:r w:rsidR="004F78FC">
        <w:rPr>
          <w:b/>
          <w:sz w:val="48"/>
          <w:szCs w:val="48"/>
        </w:rPr>
        <w:t xml:space="preserve"> </w:t>
      </w:r>
    </w:p>
    <w:p w14:paraId="17E1624B" w14:textId="3912EA78" w:rsidR="00B33D4E" w:rsidRPr="00B33D4E" w:rsidRDefault="00B33D4E" w:rsidP="009D0065">
      <w:pPr>
        <w:spacing w:line="276" w:lineRule="auto"/>
        <w:ind w:left="540" w:right="550"/>
        <w:jc w:val="center"/>
        <w:rPr>
          <w:sz w:val="48"/>
          <w:szCs w:val="48"/>
          <w:lang w:val="vi-VN"/>
        </w:rPr>
      </w:pPr>
      <w:r>
        <w:rPr>
          <w:b/>
          <w:sz w:val="48"/>
          <w:szCs w:val="48"/>
          <w:lang w:val="vi-VN"/>
        </w:rPr>
        <w:t>iBanking Application – Tuition payment subssystem</w:t>
      </w:r>
    </w:p>
    <w:p w14:paraId="4ECF2C9F" w14:textId="77777777" w:rsidR="00D11443" w:rsidRDefault="00D11443" w:rsidP="009D0065">
      <w:pPr>
        <w:pStyle w:val="BodyText"/>
        <w:rPr>
          <w:sz w:val="50"/>
          <w:lang w:val="vi-VN"/>
        </w:rPr>
      </w:pPr>
    </w:p>
    <w:p w14:paraId="25B9BE42" w14:textId="77777777" w:rsidR="00B33D4E" w:rsidRPr="00E357F4" w:rsidRDefault="00B33D4E" w:rsidP="009D0065">
      <w:pPr>
        <w:pStyle w:val="BodyText"/>
        <w:rPr>
          <w:sz w:val="50"/>
          <w:lang w:val="vi-VN"/>
        </w:rPr>
      </w:pPr>
    </w:p>
    <w:p w14:paraId="48EEF07F" w14:textId="7FD7F456" w:rsidR="00D11443" w:rsidRDefault="00B33D4E" w:rsidP="00D11443">
      <w:pPr>
        <w:spacing w:line="276" w:lineRule="auto"/>
        <w:ind w:left="446" w:right="461"/>
        <w:jc w:val="center"/>
        <w:rPr>
          <w:b/>
          <w:sz w:val="44"/>
          <w:szCs w:val="44"/>
        </w:rPr>
      </w:pPr>
      <w:r>
        <w:rPr>
          <w:b/>
          <w:sz w:val="44"/>
          <w:szCs w:val="44"/>
        </w:rPr>
        <w:t>SERVICE</w:t>
      </w:r>
      <w:r>
        <w:rPr>
          <w:b/>
          <w:sz w:val="44"/>
          <w:szCs w:val="44"/>
          <w:lang w:val="vi-VN"/>
        </w:rPr>
        <w:t>-ORIENTED ARCHITECTURE</w:t>
      </w:r>
      <w:r w:rsidR="00537214">
        <w:rPr>
          <w:b/>
          <w:sz w:val="44"/>
          <w:szCs w:val="44"/>
        </w:rPr>
        <w:t xml:space="preserve"> </w:t>
      </w:r>
    </w:p>
    <w:p w14:paraId="272BAF7C" w14:textId="685A1BCA" w:rsidR="009D0065" w:rsidRDefault="009D0065" w:rsidP="00CC16A6">
      <w:pPr>
        <w:pStyle w:val="BodyText"/>
        <w:tabs>
          <w:tab w:val="left" w:pos="3919"/>
        </w:tabs>
        <w:spacing w:line="276" w:lineRule="auto"/>
        <w:jc w:val="center"/>
        <w:rPr>
          <w:sz w:val="26"/>
          <w:lang w:val="vi-VN"/>
        </w:rPr>
      </w:pPr>
    </w:p>
    <w:p w14:paraId="51F7F0E0" w14:textId="77777777" w:rsidR="009D0065" w:rsidRDefault="009D0065" w:rsidP="009D0065">
      <w:pPr>
        <w:rPr>
          <w:sz w:val="26"/>
          <w:lang w:val="vi-VN"/>
        </w:rPr>
      </w:pPr>
    </w:p>
    <w:p w14:paraId="69B12E88" w14:textId="77777777" w:rsidR="00C7627D" w:rsidRPr="00B33D4E" w:rsidRDefault="00C7627D" w:rsidP="009D0065">
      <w:pPr>
        <w:rPr>
          <w:sz w:val="26"/>
          <w:lang w:val="vi-VN"/>
        </w:rPr>
      </w:pPr>
    </w:p>
    <w:p w14:paraId="0398DD12" w14:textId="77777777" w:rsidR="00C7627D" w:rsidRDefault="00C7627D" w:rsidP="009D0065">
      <w:pPr>
        <w:rPr>
          <w:sz w:val="26"/>
        </w:rPr>
      </w:pPr>
    </w:p>
    <w:p w14:paraId="008D79D2" w14:textId="77777777" w:rsidR="00C7627D" w:rsidRDefault="00C7627D" w:rsidP="00D11443">
      <w:pPr>
        <w:spacing w:before="10"/>
        <w:rPr>
          <w:b/>
          <w:sz w:val="28"/>
        </w:rPr>
      </w:pPr>
    </w:p>
    <w:p w14:paraId="41273AF0" w14:textId="6D3B6DDC" w:rsidR="00C7627D" w:rsidRPr="00C7627D" w:rsidRDefault="00FE59D9" w:rsidP="00C7627D">
      <w:pPr>
        <w:spacing w:before="10"/>
        <w:ind w:left="20"/>
        <w:jc w:val="center"/>
        <w:rPr>
          <w:b/>
          <w:sz w:val="28"/>
          <w:lang w:val="vi-VN"/>
        </w:rPr>
      </w:pPr>
      <w:r>
        <w:rPr>
          <w:b/>
          <w:sz w:val="28"/>
        </w:rPr>
        <w:t>HO CHI MINH CITY</w:t>
      </w:r>
      <w:r w:rsidR="009D0065" w:rsidRPr="00E357F4">
        <w:rPr>
          <w:b/>
          <w:sz w:val="28"/>
          <w:lang w:val="vi-VN"/>
        </w:rPr>
        <w:t xml:space="preserve">, </w:t>
      </w:r>
      <w:bookmarkEnd w:id="0"/>
      <w:r w:rsidR="00537214">
        <w:rPr>
          <w:b/>
          <w:sz w:val="28"/>
          <w:lang w:val="vi-VN"/>
        </w:rPr>
        <w:t>2025</w:t>
      </w:r>
    </w:p>
    <w:p w14:paraId="6A1C4459" w14:textId="6B9B5560" w:rsidR="009D0065" w:rsidRPr="00E357F4" w:rsidRDefault="00FE59D9" w:rsidP="009D0065">
      <w:pPr>
        <w:spacing w:before="91"/>
        <w:ind w:left="540" w:right="550"/>
        <w:jc w:val="center"/>
        <w:rPr>
          <w:sz w:val="28"/>
          <w:szCs w:val="28"/>
          <w:lang w:val="vi-VN"/>
        </w:rPr>
      </w:pPr>
      <w:r>
        <w:rPr>
          <w:sz w:val="28"/>
          <w:szCs w:val="28"/>
        </w:rPr>
        <w:lastRenderedPageBreak/>
        <w:t>VIETNAM GENERAL CONFEDERATION OF LABOR</w:t>
      </w:r>
    </w:p>
    <w:p w14:paraId="59770C7B" w14:textId="733770D0" w:rsidR="009D0065" w:rsidRPr="00E357F4" w:rsidRDefault="00FE59D9" w:rsidP="009D0065">
      <w:pPr>
        <w:spacing w:before="3"/>
        <w:ind w:left="540" w:right="550"/>
        <w:jc w:val="center"/>
        <w:rPr>
          <w:sz w:val="28"/>
          <w:szCs w:val="28"/>
          <w:lang w:val="vi-VN"/>
        </w:rPr>
      </w:pPr>
      <w:r>
        <w:rPr>
          <w:b/>
          <w:sz w:val="28"/>
          <w:szCs w:val="28"/>
        </w:rPr>
        <w:t>TON DUC THANG UNIVERSITY</w:t>
      </w:r>
    </w:p>
    <w:p w14:paraId="4726B814" w14:textId="67B3FDF1" w:rsidR="009D0065" w:rsidRPr="00E4270A" w:rsidRDefault="00FE59D9" w:rsidP="009D0065">
      <w:pPr>
        <w:spacing w:before="4"/>
        <w:ind w:left="540" w:right="550"/>
        <w:jc w:val="center"/>
        <w:rPr>
          <w:sz w:val="28"/>
          <w:szCs w:val="28"/>
          <w:lang w:val="vi-VN"/>
        </w:rPr>
      </w:pPr>
      <w:r>
        <w:rPr>
          <w:b/>
          <w:sz w:val="28"/>
          <w:szCs w:val="28"/>
        </w:rPr>
        <w:t>FACULTY OF INFORMATION TECHNOLOGY</w:t>
      </w:r>
    </w:p>
    <w:p w14:paraId="3370B899" w14:textId="77777777" w:rsidR="009D0065" w:rsidRPr="00E357F4" w:rsidRDefault="009D0065" w:rsidP="009D0065">
      <w:pPr>
        <w:pStyle w:val="BodyText"/>
        <w:spacing w:before="7"/>
        <w:jc w:val="center"/>
        <w:rPr>
          <w:sz w:val="19"/>
          <w:lang w:val="vi-VN"/>
        </w:rPr>
      </w:pPr>
    </w:p>
    <w:p w14:paraId="06669D8D"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6784D43B" wp14:editId="6DCEC9B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6E724" w14:textId="77777777" w:rsidR="009D0065" w:rsidRPr="00E357F4" w:rsidRDefault="009D0065" w:rsidP="009D0065">
      <w:pPr>
        <w:pStyle w:val="BodyText"/>
        <w:rPr>
          <w:sz w:val="28"/>
          <w:lang w:val="vi-VN"/>
        </w:rPr>
      </w:pPr>
    </w:p>
    <w:p w14:paraId="68CE1D67" w14:textId="77777777" w:rsidR="009D0065" w:rsidRDefault="009D0065" w:rsidP="009D0065">
      <w:pPr>
        <w:pStyle w:val="BodyText"/>
        <w:spacing w:before="1"/>
        <w:rPr>
          <w:sz w:val="38"/>
          <w:lang w:val="vi-VN"/>
        </w:rPr>
      </w:pPr>
    </w:p>
    <w:p w14:paraId="464AE3A4" w14:textId="77777777" w:rsidR="00B127A5" w:rsidRPr="00E357F4" w:rsidRDefault="00B127A5" w:rsidP="009D0065">
      <w:pPr>
        <w:pStyle w:val="BodyText"/>
        <w:spacing w:before="1"/>
        <w:rPr>
          <w:sz w:val="38"/>
          <w:lang w:val="vi-VN"/>
        </w:rPr>
      </w:pPr>
    </w:p>
    <w:p w14:paraId="0444BFC7" w14:textId="77777777" w:rsidR="00B33D4E" w:rsidRDefault="00B33D4E" w:rsidP="00B33D4E">
      <w:pPr>
        <w:widowControl w:val="0"/>
        <w:suppressAutoHyphens/>
        <w:autoSpaceDE w:val="0"/>
        <w:autoSpaceDN w:val="0"/>
        <w:adjustRightInd w:val="0"/>
        <w:spacing w:before="0" w:after="0"/>
        <w:ind w:right="49" w:hanging="142"/>
        <w:jc w:val="center"/>
        <w:rPr>
          <w:b/>
          <w:sz w:val="28"/>
          <w:szCs w:val="28"/>
        </w:rPr>
      </w:pPr>
      <w:r>
        <w:rPr>
          <w:b/>
          <w:sz w:val="28"/>
          <w:szCs w:val="28"/>
        </w:rPr>
        <w:t>TRAN DUC HUY – 523H0033</w:t>
      </w:r>
    </w:p>
    <w:p w14:paraId="5C7DE0AD" w14:textId="77777777" w:rsidR="00B33D4E" w:rsidRDefault="00B33D4E" w:rsidP="00B33D4E">
      <w:pPr>
        <w:widowControl w:val="0"/>
        <w:suppressAutoHyphens/>
        <w:autoSpaceDE w:val="0"/>
        <w:autoSpaceDN w:val="0"/>
        <w:adjustRightInd w:val="0"/>
        <w:spacing w:before="0" w:after="0"/>
        <w:ind w:right="49" w:hanging="142"/>
        <w:jc w:val="center"/>
        <w:rPr>
          <w:b/>
          <w:sz w:val="28"/>
          <w:szCs w:val="28"/>
          <w:lang w:val="vi-VN"/>
        </w:rPr>
      </w:pPr>
      <w:r>
        <w:rPr>
          <w:b/>
          <w:sz w:val="28"/>
          <w:szCs w:val="28"/>
        </w:rPr>
        <w:t>NGUYEN DUC</w:t>
      </w:r>
      <w:r>
        <w:rPr>
          <w:b/>
          <w:sz w:val="28"/>
          <w:szCs w:val="28"/>
          <w:lang w:val="vi-VN"/>
        </w:rPr>
        <w:t xml:space="preserve"> ANH – 523H0002</w:t>
      </w:r>
    </w:p>
    <w:p w14:paraId="64212D34" w14:textId="77777777" w:rsidR="00B33D4E" w:rsidRPr="00B33D4E" w:rsidRDefault="00B33D4E" w:rsidP="00B33D4E">
      <w:pPr>
        <w:widowControl w:val="0"/>
        <w:suppressAutoHyphens/>
        <w:autoSpaceDE w:val="0"/>
        <w:autoSpaceDN w:val="0"/>
        <w:adjustRightInd w:val="0"/>
        <w:spacing w:before="0" w:after="0"/>
        <w:ind w:right="49" w:hanging="142"/>
        <w:jc w:val="center"/>
        <w:rPr>
          <w:b/>
          <w:sz w:val="28"/>
          <w:szCs w:val="28"/>
          <w:lang w:val="vi-VN"/>
        </w:rPr>
      </w:pPr>
      <w:r>
        <w:rPr>
          <w:b/>
          <w:sz w:val="28"/>
          <w:szCs w:val="28"/>
        </w:rPr>
        <w:t>PHAN VAN DUONG – 523H0017</w:t>
      </w:r>
    </w:p>
    <w:p w14:paraId="0B7595EF" w14:textId="47C63933" w:rsidR="009D0065" w:rsidRDefault="009D0065" w:rsidP="009D0065">
      <w:pPr>
        <w:pStyle w:val="BodyText"/>
        <w:rPr>
          <w:sz w:val="28"/>
          <w:lang w:val="vi-VN"/>
        </w:rPr>
      </w:pPr>
    </w:p>
    <w:p w14:paraId="0A3E85D6" w14:textId="77777777" w:rsidR="00885F07" w:rsidRPr="00E357F4" w:rsidRDefault="00885F07" w:rsidP="009D0065">
      <w:pPr>
        <w:pStyle w:val="BodyText"/>
        <w:rPr>
          <w:sz w:val="28"/>
          <w:lang w:val="vi-VN"/>
        </w:rPr>
      </w:pPr>
    </w:p>
    <w:p w14:paraId="1001DC9E" w14:textId="77777777" w:rsidR="00B33D4E" w:rsidRDefault="00B33D4E" w:rsidP="00B33D4E">
      <w:pPr>
        <w:spacing w:line="276" w:lineRule="auto"/>
        <w:ind w:left="540" w:right="550"/>
        <w:jc w:val="center"/>
        <w:rPr>
          <w:b/>
          <w:sz w:val="48"/>
          <w:szCs w:val="48"/>
          <w:lang w:val="vi-VN"/>
        </w:rPr>
      </w:pPr>
      <w:r>
        <w:rPr>
          <w:b/>
          <w:sz w:val="48"/>
          <w:szCs w:val="48"/>
        </w:rPr>
        <w:t xml:space="preserve">MIDTERM REPORT </w:t>
      </w:r>
    </w:p>
    <w:p w14:paraId="2D66C24D" w14:textId="77777777" w:rsidR="003A1A43" w:rsidRPr="003A1A43" w:rsidRDefault="003A1A43" w:rsidP="00B33D4E">
      <w:pPr>
        <w:spacing w:line="276" w:lineRule="auto"/>
        <w:ind w:left="540" w:right="550"/>
        <w:jc w:val="center"/>
        <w:rPr>
          <w:b/>
          <w:sz w:val="48"/>
          <w:szCs w:val="48"/>
          <w:lang w:val="vi-VN"/>
        </w:rPr>
      </w:pPr>
    </w:p>
    <w:p w14:paraId="32794216" w14:textId="49326558" w:rsidR="00B33D4E" w:rsidRPr="00B33D4E" w:rsidRDefault="00B33D4E" w:rsidP="00B33D4E">
      <w:pPr>
        <w:spacing w:line="276" w:lineRule="auto"/>
        <w:ind w:left="540" w:right="550"/>
        <w:jc w:val="center"/>
        <w:rPr>
          <w:b/>
          <w:sz w:val="48"/>
          <w:szCs w:val="48"/>
          <w:lang w:val="vi-VN"/>
        </w:rPr>
      </w:pPr>
      <w:r>
        <w:rPr>
          <w:b/>
          <w:sz w:val="48"/>
          <w:szCs w:val="48"/>
          <w:lang w:val="vi-VN"/>
        </w:rPr>
        <w:t>Top</w:t>
      </w:r>
      <w:r w:rsidR="003A1A43">
        <w:rPr>
          <w:b/>
          <w:sz w:val="48"/>
          <w:szCs w:val="48"/>
          <w:lang w:val="vi-VN"/>
        </w:rPr>
        <w:t>ic: iBanking Application</w:t>
      </w:r>
      <w:r>
        <w:rPr>
          <w:b/>
          <w:sz w:val="48"/>
          <w:szCs w:val="48"/>
          <w:lang w:val="vi-VN"/>
        </w:rPr>
        <w:t>- Tuition payment subssystem</w:t>
      </w:r>
    </w:p>
    <w:p w14:paraId="3857B87E" w14:textId="77777777" w:rsidR="00B33D4E" w:rsidRPr="00E357F4" w:rsidRDefault="00B33D4E" w:rsidP="00B33D4E">
      <w:pPr>
        <w:pStyle w:val="BodyText"/>
        <w:rPr>
          <w:sz w:val="50"/>
          <w:lang w:val="vi-VN"/>
        </w:rPr>
      </w:pPr>
    </w:p>
    <w:p w14:paraId="184D9EDB" w14:textId="77777777" w:rsidR="00B33D4E" w:rsidRDefault="00B33D4E" w:rsidP="00B33D4E">
      <w:pPr>
        <w:spacing w:line="276" w:lineRule="auto"/>
        <w:ind w:left="446" w:right="461"/>
        <w:jc w:val="center"/>
        <w:rPr>
          <w:b/>
          <w:sz w:val="44"/>
          <w:szCs w:val="44"/>
        </w:rPr>
      </w:pPr>
      <w:r>
        <w:rPr>
          <w:b/>
          <w:sz w:val="44"/>
          <w:szCs w:val="44"/>
        </w:rPr>
        <w:t>SERVICE</w:t>
      </w:r>
      <w:r>
        <w:rPr>
          <w:b/>
          <w:sz w:val="44"/>
          <w:szCs w:val="44"/>
          <w:lang w:val="vi-VN"/>
        </w:rPr>
        <w:t>-ORIENTED ARCHITECTURE</w:t>
      </w:r>
      <w:r>
        <w:rPr>
          <w:b/>
          <w:sz w:val="44"/>
          <w:szCs w:val="44"/>
        </w:rPr>
        <w:t xml:space="preserve"> </w:t>
      </w:r>
    </w:p>
    <w:p w14:paraId="1BA11300" w14:textId="615A4860" w:rsidR="00885F07" w:rsidRPr="00E4270A" w:rsidRDefault="00885F07" w:rsidP="00537214">
      <w:pPr>
        <w:pStyle w:val="BodyText"/>
        <w:tabs>
          <w:tab w:val="left" w:pos="3919"/>
        </w:tabs>
        <w:spacing w:line="276" w:lineRule="auto"/>
        <w:rPr>
          <w:b/>
          <w:bCs/>
          <w:sz w:val="40"/>
          <w:szCs w:val="40"/>
          <w:lang w:val="vi-VN"/>
        </w:rPr>
      </w:pPr>
    </w:p>
    <w:p w14:paraId="3AAF4C9E" w14:textId="0C88ECE9" w:rsidR="005E4587" w:rsidRPr="00E4270A" w:rsidRDefault="00A30E83" w:rsidP="005E4587">
      <w:pPr>
        <w:tabs>
          <w:tab w:val="center" w:pos="4730"/>
        </w:tabs>
        <w:ind w:right="49"/>
        <w:jc w:val="center"/>
        <w:rPr>
          <w:sz w:val="28"/>
          <w:szCs w:val="28"/>
          <w:lang w:val="vi-VN"/>
        </w:rPr>
      </w:pPr>
      <w:r>
        <w:rPr>
          <w:sz w:val="28"/>
          <w:szCs w:val="28"/>
        </w:rPr>
        <w:t>Advised by</w:t>
      </w:r>
    </w:p>
    <w:p w14:paraId="562893A5" w14:textId="5A38DBF0" w:rsidR="00D11443" w:rsidRDefault="00B33D4E" w:rsidP="003A1A43">
      <w:pPr>
        <w:pStyle w:val="BodyText"/>
        <w:tabs>
          <w:tab w:val="left" w:pos="3919"/>
        </w:tabs>
        <w:spacing w:line="276" w:lineRule="auto"/>
        <w:jc w:val="center"/>
        <w:rPr>
          <w:sz w:val="26"/>
          <w:lang w:val="vi-VN"/>
        </w:rPr>
      </w:pPr>
      <w:r>
        <w:rPr>
          <w:b/>
          <w:sz w:val="28"/>
          <w:szCs w:val="28"/>
          <w:lang w:val="en-US"/>
        </w:rPr>
        <w:t>PhD</w:t>
      </w:r>
      <w:r>
        <w:rPr>
          <w:b/>
          <w:sz w:val="28"/>
          <w:szCs w:val="28"/>
          <w:lang w:val="vi-VN"/>
        </w:rPr>
        <w:t>. Duong Huu Phuc</w:t>
      </w:r>
    </w:p>
    <w:p w14:paraId="51B82B54" w14:textId="77777777" w:rsidR="00D11443" w:rsidRPr="00E357F4" w:rsidRDefault="00D11443" w:rsidP="009D0065">
      <w:pPr>
        <w:rPr>
          <w:sz w:val="26"/>
          <w:lang w:val="vi-VN"/>
        </w:rPr>
      </w:pPr>
    </w:p>
    <w:p w14:paraId="59E0EF09" w14:textId="05B56961" w:rsidR="003C69F2" w:rsidRPr="00537214" w:rsidRDefault="00642693" w:rsidP="009D0065">
      <w:pPr>
        <w:spacing w:before="10"/>
        <w:ind w:left="20"/>
        <w:jc w:val="center"/>
        <w:rPr>
          <w:b/>
          <w:sz w:val="28"/>
        </w:rPr>
        <w:sectPr w:rsidR="003C69F2" w:rsidRPr="00537214" w:rsidSect="00602D02">
          <w:headerReference w:type="default" r:id="rId10"/>
          <w:pgSz w:w="11906" w:h="16838" w:code="9"/>
          <w:pgMar w:top="1985" w:right="1134" w:bottom="1701" w:left="1985" w:header="720" w:footer="720" w:gutter="0"/>
          <w:cols w:space="720"/>
          <w:docGrid w:linePitch="360"/>
        </w:sectPr>
      </w:pPr>
      <w:r>
        <w:rPr>
          <w:b/>
          <w:sz w:val="28"/>
        </w:rPr>
        <w:t>HO CHI MINH CITY</w:t>
      </w:r>
      <w:r w:rsidR="009D0065" w:rsidRPr="00E357F4">
        <w:rPr>
          <w:b/>
          <w:sz w:val="28"/>
          <w:lang w:val="vi-VN"/>
        </w:rPr>
        <w:t xml:space="preserve">, </w:t>
      </w:r>
      <w:r w:rsidR="00537214">
        <w:rPr>
          <w:b/>
          <w:sz w:val="28"/>
          <w:lang w:val="vi-VN"/>
        </w:rPr>
        <w:t>202</w:t>
      </w:r>
      <w:r w:rsidR="00537214">
        <w:rPr>
          <w:b/>
          <w:sz w:val="28"/>
        </w:rPr>
        <w:t>5</w:t>
      </w:r>
    </w:p>
    <w:p w14:paraId="253F03DD" w14:textId="178967A7" w:rsidR="000044BC" w:rsidRPr="00E357F4" w:rsidRDefault="00A30E83" w:rsidP="000044BC">
      <w:pPr>
        <w:jc w:val="center"/>
        <w:rPr>
          <w:b/>
          <w:bCs/>
          <w:sz w:val="32"/>
          <w:szCs w:val="32"/>
          <w:lang w:val="vi-VN"/>
        </w:rPr>
      </w:pPr>
      <w:r>
        <w:rPr>
          <w:b/>
          <w:bCs/>
          <w:sz w:val="32"/>
          <w:szCs w:val="32"/>
        </w:rPr>
        <w:lastRenderedPageBreak/>
        <w:t>ACKNOWLEDGEMENT</w:t>
      </w:r>
    </w:p>
    <w:p w14:paraId="7D83F5B8" w14:textId="77777777" w:rsidR="000044BC" w:rsidRPr="00E4270A" w:rsidRDefault="000044BC" w:rsidP="0064189C">
      <w:pPr>
        <w:pStyle w:val="Nidungvnbn"/>
        <w:rPr>
          <w:lang w:val="vi-VN"/>
        </w:rPr>
      </w:pPr>
    </w:p>
    <w:p w14:paraId="4A769C23" w14:textId="2A73946B" w:rsidR="005E4587" w:rsidRPr="005E4587" w:rsidRDefault="00B76F10" w:rsidP="00602D02">
      <w:pPr>
        <w:tabs>
          <w:tab w:val="left" w:leader="dot" w:pos="0"/>
          <w:tab w:val="left" w:leader="dot" w:pos="9072"/>
        </w:tabs>
        <w:spacing w:line="360" w:lineRule="auto"/>
        <w:ind w:right="-80" w:firstLine="720"/>
        <w:jc w:val="both"/>
        <w:rPr>
          <w:sz w:val="26"/>
          <w:szCs w:val="26"/>
          <w:lang w:val="vi-VN"/>
        </w:rPr>
      </w:pPr>
      <w:r>
        <w:rPr>
          <w:color w:val="000000"/>
          <w:sz w:val="26"/>
          <w:szCs w:val="26"/>
        </w:rPr>
        <w:t>We would like to exp</w:t>
      </w:r>
      <w:r w:rsidR="00537214">
        <w:rPr>
          <w:color w:val="000000"/>
          <w:sz w:val="26"/>
          <w:szCs w:val="26"/>
        </w:rPr>
        <w:t xml:space="preserve">ress our sincere gratitude to Ph. </w:t>
      </w:r>
      <w:r w:rsidR="00B33D4E">
        <w:rPr>
          <w:color w:val="000000"/>
          <w:sz w:val="26"/>
          <w:szCs w:val="26"/>
        </w:rPr>
        <w:t>Duong</w:t>
      </w:r>
      <w:r w:rsidR="00B33D4E">
        <w:rPr>
          <w:color w:val="000000"/>
          <w:sz w:val="26"/>
          <w:szCs w:val="26"/>
          <w:lang w:val="vi-VN"/>
        </w:rPr>
        <w:t xml:space="preserve"> Huu Phuc</w:t>
      </w:r>
      <w:r>
        <w:rPr>
          <w:color w:val="000000"/>
          <w:sz w:val="26"/>
          <w:szCs w:val="26"/>
        </w:rPr>
        <w:t>, our instructor and mentor, for his valuable guidance and support throughout the mid-term report of our project on Building a book management and ordering system on the MERN stack platform. He has been very helpful and patient in providing us with constructive feedback and suggestions to improve our work. He has also encouraged us to explore new technologies and techniques to enhance our system's functionality and performance. We have learned a lot from his expertise and experience in web development and software engineering. We are honored and privileged to have him as our teacher and supervisor.</w:t>
      </w:r>
      <w:r w:rsidR="00642693">
        <w:rPr>
          <w:sz w:val="26"/>
          <w:szCs w:val="26"/>
        </w:rPr>
        <w:t xml:space="preserve"> </w:t>
      </w:r>
    </w:p>
    <w:p w14:paraId="742DB3DC" w14:textId="77777777" w:rsidR="00B76F10" w:rsidRPr="00E30E49" w:rsidRDefault="00B76F10" w:rsidP="00E30E49">
      <w:pPr>
        <w:rPr>
          <w:b/>
          <w:bCs/>
          <w:sz w:val="32"/>
          <w:szCs w:val="32"/>
        </w:rPr>
      </w:pPr>
    </w:p>
    <w:p w14:paraId="4FEADCF4" w14:textId="77777777" w:rsidR="00B76F10" w:rsidRDefault="00B76F10" w:rsidP="00612205">
      <w:pPr>
        <w:ind w:left="3600"/>
        <w:jc w:val="center"/>
        <w:rPr>
          <w:b/>
          <w:bCs/>
          <w:sz w:val="32"/>
          <w:szCs w:val="32"/>
          <w:lang w:val="vi-VN"/>
        </w:rPr>
      </w:pPr>
    </w:p>
    <w:p w14:paraId="0EE7325C" w14:textId="1106BEB3" w:rsidR="00612205" w:rsidRDefault="003C69F2" w:rsidP="00612205">
      <w:pPr>
        <w:ind w:left="3600"/>
        <w:jc w:val="center"/>
        <w:rPr>
          <w:i/>
          <w:sz w:val="26"/>
          <w:szCs w:val="26"/>
          <w:lang w:val="vi-VN"/>
        </w:rPr>
      </w:pPr>
      <w:r>
        <w:rPr>
          <w:b/>
          <w:bCs/>
          <w:sz w:val="32"/>
          <w:szCs w:val="32"/>
          <w:lang w:val="vi-VN"/>
        </w:rPr>
        <w:t xml:space="preserve"> </w:t>
      </w:r>
      <w:r w:rsidR="00B76F10" w:rsidRPr="00B76F10">
        <w:rPr>
          <w:i/>
          <w:sz w:val="26"/>
          <w:szCs w:val="26"/>
          <w:lang w:val="vi-VN"/>
        </w:rPr>
        <w:t xml:space="preserve"> </w:t>
      </w:r>
      <w:r w:rsidR="00B76F10">
        <w:rPr>
          <w:i/>
          <w:sz w:val="26"/>
          <w:szCs w:val="26"/>
        </w:rPr>
        <w:t xml:space="preserve">Ho Chi Minh </w:t>
      </w:r>
      <w:r w:rsidR="00B33D4E">
        <w:rPr>
          <w:i/>
          <w:sz w:val="26"/>
          <w:szCs w:val="26"/>
        </w:rPr>
        <w:t>city</w:t>
      </w:r>
      <w:r w:rsidR="00B33D4E">
        <w:rPr>
          <w:i/>
          <w:sz w:val="26"/>
          <w:szCs w:val="26"/>
          <w:lang w:val="vi-VN"/>
        </w:rPr>
        <w:t xml:space="preserve">, </w:t>
      </w:r>
      <w:proofErr w:type="gramStart"/>
      <w:r w:rsidR="00B33D4E">
        <w:rPr>
          <w:i/>
          <w:sz w:val="26"/>
          <w:szCs w:val="26"/>
        </w:rPr>
        <w:t>10</w:t>
      </w:r>
      <w:r w:rsidR="00B33D4E">
        <w:rPr>
          <w:i/>
          <w:sz w:val="26"/>
          <w:szCs w:val="26"/>
          <w:lang w:val="vi-VN"/>
        </w:rPr>
        <w:t xml:space="preserve"> </w:t>
      </w:r>
      <w:r w:rsidR="00B76F10">
        <w:rPr>
          <w:i/>
          <w:sz w:val="26"/>
          <w:szCs w:val="26"/>
        </w:rPr>
        <w:t xml:space="preserve"> September</w:t>
      </w:r>
      <w:proofErr w:type="gramEnd"/>
      <w:r w:rsidR="00612205">
        <w:rPr>
          <w:i/>
          <w:sz w:val="26"/>
          <w:szCs w:val="26"/>
          <w:lang w:val="vi-VN"/>
        </w:rPr>
        <w:t xml:space="preserve"> </w:t>
      </w:r>
      <w:r w:rsidR="00B33D4E">
        <w:rPr>
          <w:i/>
          <w:sz w:val="26"/>
          <w:szCs w:val="26"/>
          <w:lang w:val="vi-VN"/>
        </w:rPr>
        <w:t>2025</w:t>
      </w:r>
      <w:r w:rsidR="005E4587" w:rsidRPr="00E4270A">
        <w:rPr>
          <w:i/>
          <w:sz w:val="26"/>
          <w:szCs w:val="26"/>
          <w:lang w:val="vi-VN"/>
        </w:rPr>
        <w:t>.</w:t>
      </w:r>
      <w:r w:rsidR="00612205">
        <w:rPr>
          <w:i/>
          <w:sz w:val="26"/>
          <w:szCs w:val="26"/>
          <w:lang w:val="vi-VN"/>
        </w:rPr>
        <w:t xml:space="preserve">     </w:t>
      </w:r>
    </w:p>
    <w:p w14:paraId="5683BF9F" w14:textId="213C5DFF" w:rsidR="00612205" w:rsidRPr="00B76F10" w:rsidRDefault="00B76F10" w:rsidP="00612205">
      <w:pPr>
        <w:ind w:left="3600"/>
        <w:jc w:val="center"/>
        <w:rPr>
          <w:i/>
          <w:sz w:val="26"/>
          <w:szCs w:val="26"/>
        </w:rPr>
      </w:pPr>
      <w:r>
        <w:rPr>
          <w:i/>
          <w:sz w:val="26"/>
          <w:szCs w:val="26"/>
        </w:rPr>
        <w:t xml:space="preserve"> Author</w:t>
      </w:r>
    </w:p>
    <w:p w14:paraId="75A4BE2C" w14:textId="69360A34" w:rsidR="003C69F2" w:rsidRPr="002138CB" w:rsidRDefault="00612205" w:rsidP="002138CB">
      <w:pPr>
        <w:ind w:left="3211" w:firstLine="360"/>
        <w:jc w:val="center"/>
        <w:rPr>
          <w:i/>
          <w:sz w:val="26"/>
          <w:szCs w:val="26"/>
          <w:lang w:val="vi-VN"/>
        </w:rPr>
      </w:pPr>
      <w:r>
        <w:rPr>
          <w:i/>
          <w:sz w:val="26"/>
          <w:szCs w:val="26"/>
          <w:lang w:val="vi-VN"/>
        </w:rPr>
        <w:t>(</w:t>
      </w:r>
      <w:r w:rsidR="00B76F10">
        <w:rPr>
          <w:i/>
          <w:sz w:val="26"/>
          <w:szCs w:val="26"/>
        </w:rPr>
        <w:t>Sign</w:t>
      </w:r>
      <w:r w:rsidR="00A30E83">
        <w:rPr>
          <w:i/>
          <w:sz w:val="26"/>
          <w:szCs w:val="26"/>
        </w:rPr>
        <w:t>ature</w:t>
      </w:r>
      <w:r w:rsidR="00B76F10">
        <w:rPr>
          <w:i/>
          <w:sz w:val="26"/>
          <w:szCs w:val="26"/>
        </w:rPr>
        <w:t xml:space="preserve"> and full name</w:t>
      </w:r>
      <w:r w:rsidR="002138CB">
        <w:rPr>
          <w:i/>
          <w:sz w:val="26"/>
          <w:szCs w:val="26"/>
          <w:lang w:val="vi-VN"/>
        </w:rPr>
        <w:t>)</w:t>
      </w:r>
    </w:p>
    <w:p w14:paraId="2ECDECE9" w14:textId="19E17516" w:rsidR="00B76F10" w:rsidRPr="00C56930" w:rsidRDefault="00E30E49" w:rsidP="00E30E49">
      <w:pPr>
        <w:pStyle w:val="Nidungvnbn"/>
        <w:ind w:left="3211" w:firstLine="0"/>
        <w:jc w:val="center"/>
        <w:rPr>
          <w:b/>
          <w:bCs/>
          <w:i/>
          <w:iCs/>
          <w:sz w:val="32"/>
          <w:szCs w:val="32"/>
        </w:rPr>
      </w:pPr>
      <w:r>
        <w:rPr>
          <w:b/>
          <w:bCs/>
          <w:i/>
          <w:iCs/>
          <w:noProof/>
          <w:sz w:val="32"/>
          <w:szCs w:val="32"/>
        </w:rPr>
        <w:drawing>
          <wp:inline distT="0" distB="0" distL="0" distR="0" wp14:anchorId="0F69045A" wp14:editId="4DF061B6">
            <wp:extent cx="2562447" cy="903768"/>
            <wp:effectExtent l="0" t="0" r="0" b="0"/>
            <wp:docPr id="1498838450" name="Picture 149883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630511439785_27c85234ae89726c51bfbf430a3faf5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1368" cy="903387"/>
                    </a:xfrm>
                    <a:prstGeom prst="rect">
                      <a:avLst/>
                    </a:prstGeom>
                  </pic:spPr>
                </pic:pic>
              </a:graphicData>
            </a:graphic>
          </wp:inline>
        </w:drawing>
      </w:r>
    </w:p>
    <w:p w14:paraId="21C7B312" w14:textId="7AC6A625" w:rsidR="00B76F10" w:rsidRDefault="00186CAE" w:rsidP="00B76F10">
      <w:pPr>
        <w:pStyle w:val="Nidungvnbn"/>
        <w:ind w:firstLine="0"/>
        <w:rPr>
          <w:lang w:val="vi-VN"/>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00537214">
        <w:t>Tran Duc Huy</w:t>
      </w:r>
    </w:p>
    <w:p w14:paraId="77A76D48" w14:textId="6D186DB2" w:rsidR="00186CAE" w:rsidRPr="00186CAE" w:rsidRDefault="00186CAE" w:rsidP="00186CAE">
      <w:pPr>
        <w:pStyle w:val="Nidungvnbn"/>
        <w:ind w:left="5040" w:firstLine="0"/>
        <w:rPr>
          <w:lang w:val="vi-VN"/>
        </w:rPr>
      </w:pPr>
      <w:r>
        <w:rPr>
          <w:bCs/>
          <w:i/>
          <w:noProof/>
        </w:rPr>
        <w:drawing>
          <wp:inline distT="0" distB="0" distL="0" distR="0" wp14:anchorId="5D354052" wp14:editId="3AF50BB1">
            <wp:extent cx="1626782" cy="68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543333735248_7add69e31f30876164464e8282247657-removebg-preview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1709" cy="686728"/>
                    </a:xfrm>
                    <a:prstGeom prst="rect">
                      <a:avLst/>
                    </a:prstGeom>
                  </pic:spPr>
                </pic:pic>
              </a:graphicData>
            </a:graphic>
          </wp:inline>
        </w:drawing>
      </w:r>
    </w:p>
    <w:p w14:paraId="1E34335A" w14:textId="553BA24E" w:rsidR="00B76F10" w:rsidRDefault="00186CAE" w:rsidP="00B76F10">
      <w:pPr>
        <w:pStyle w:val="Nidungvnbn"/>
        <w:ind w:firstLine="0"/>
      </w:pPr>
      <w:r>
        <w:tab/>
      </w:r>
      <w:r>
        <w:tab/>
      </w:r>
      <w:r>
        <w:tab/>
      </w:r>
      <w:r>
        <w:tab/>
      </w:r>
      <w:r>
        <w:tab/>
      </w:r>
      <w:r>
        <w:tab/>
      </w:r>
      <w:r>
        <w:tab/>
        <w:t xml:space="preserve">     </w:t>
      </w:r>
      <w:r w:rsidR="00537214">
        <w:t xml:space="preserve"> Phan Van Duong</w:t>
      </w:r>
    </w:p>
    <w:p w14:paraId="733F21E9" w14:textId="1413A0D9" w:rsidR="00537214" w:rsidRPr="00186CAE" w:rsidRDefault="00186CAE" w:rsidP="00186CAE">
      <w:pPr>
        <w:pStyle w:val="Nidungvnbn"/>
        <w:ind w:left="5760" w:firstLine="0"/>
        <w:rPr>
          <w:b/>
          <w:bCs/>
          <w:sz w:val="32"/>
          <w:szCs w:val="32"/>
          <w:lang w:val="vi-VN"/>
        </w:rPr>
      </w:pPr>
      <w:r>
        <w:rPr>
          <w:b/>
          <w:bCs/>
          <w:noProof/>
          <w:sz w:val="32"/>
          <w:szCs w:val="32"/>
        </w:rPr>
        <w:drawing>
          <wp:inline distT="0" distB="0" distL="0" distR="0" wp14:anchorId="655AA618" wp14:editId="48F9E4E6">
            <wp:extent cx="871870" cy="648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5-04-26_111158-removebg-preview.png"/>
                    <pic:cNvPicPr/>
                  </pic:nvPicPr>
                  <pic:blipFill>
                    <a:blip r:embed="rId13" cstate="print">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83540" cy="657267"/>
                    </a:xfrm>
                    <a:prstGeom prst="rect">
                      <a:avLst/>
                    </a:prstGeom>
                  </pic:spPr>
                </pic:pic>
              </a:graphicData>
            </a:graphic>
          </wp:inline>
        </w:drawing>
      </w:r>
    </w:p>
    <w:p w14:paraId="1FC8E562" w14:textId="31C5EE87" w:rsidR="00B76F10" w:rsidRPr="00186CAE" w:rsidRDefault="00DF0B45" w:rsidP="00B76F10">
      <w:pPr>
        <w:pStyle w:val="Nidungvnbn"/>
        <w:ind w:firstLine="0"/>
        <w:sectPr w:rsidR="00B76F10" w:rsidRPr="00186CAE" w:rsidSect="00602D02">
          <w:headerReference w:type="default" r:id="rId15"/>
          <w:pgSz w:w="11906" w:h="16838" w:code="9"/>
          <w:pgMar w:top="1985" w:right="1134" w:bottom="1701" w:left="1985" w:header="720" w:footer="720" w:gutter="0"/>
          <w:pgNumType w:fmt="lowerRoman" w:start="1"/>
          <w:cols w:space="720"/>
          <w:docGrid w:linePitch="360"/>
        </w:sectPr>
      </w:pPr>
      <w:r>
        <w:tab/>
      </w:r>
      <w:r>
        <w:tab/>
      </w:r>
      <w:r>
        <w:tab/>
      </w:r>
      <w:r>
        <w:tab/>
      </w:r>
      <w:r>
        <w:tab/>
      </w:r>
      <w:r>
        <w:tab/>
      </w:r>
      <w:r>
        <w:tab/>
      </w:r>
      <w:r w:rsidR="00B33D4E">
        <w:t>Nguyen</w:t>
      </w:r>
      <w:r w:rsidR="00B33D4E">
        <w:rPr>
          <w:lang w:val="vi-VN"/>
        </w:rPr>
        <w:t xml:space="preserve"> Duc Anh</w:t>
      </w:r>
      <w:r w:rsidR="00B76F10">
        <w:rPr>
          <w:b/>
          <w:bCs/>
          <w:sz w:val="32"/>
          <w:szCs w:val="32"/>
        </w:rPr>
        <w:tab/>
      </w:r>
    </w:p>
    <w:p w14:paraId="250BBA3E" w14:textId="210DD1F2" w:rsidR="008730A8" w:rsidRPr="00E357F4" w:rsidRDefault="00A30E83" w:rsidP="008730A8">
      <w:pPr>
        <w:spacing w:before="103" w:line="362" w:lineRule="auto"/>
        <w:ind w:right="10"/>
        <w:jc w:val="center"/>
        <w:rPr>
          <w:b/>
          <w:sz w:val="32"/>
          <w:lang w:val="vi-VN"/>
        </w:rPr>
      </w:pPr>
      <w:r>
        <w:rPr>
          <w:b/>
          <w:sz w:val="32"/>
        </w:rPr>
        <w:lastRenderedPageBreak/>
        <w:t>DECLARATION OF AUTHORSHIP</w:t>
      </w:r>
    </w:p>
    <w:p w14:paraId="5A0DD792" w14:textId="4D78DA70" w:rsidR="00B76F10" w:rsidRDefault="00B76F10" w:rsidP="00B76F10">
      <w:pPr>
        <w:spacing w:line="360" w:lineRule="auto"/>
        <w:ind w:firstLine="720"/>
        <w:jc w:val="both"/>
        <w:rPr>
          <w:sz w:val="26"/>
          <w:szCs w:val="26"/>
        </w:rPr>
      </w:pPr>
      <w:r>
        <w:rPr>
          <w:sz w:val="26"/>
          <w:szCs w:val="26"/>
        </w:rPr>
        <w:t xml:space="preserve">We hereby declare that this is our own project and is </w:t>
      </w:r>
      <w:r w:rsidR="00537214">
        <w:rPr>
          <w:sz w:val="26"/>
          <w:szCs w:val="26"/>
        </w:rPr>
        <w:t xml:space="preserve">guided by Ph. </w:t>
      </w:r>
      <w:r w:rsidR="00B33D4E">
        <w:rPr>
          <w:sz w:val="26"/>
          <w:szCs w:val="26"/>
        </w:rPr>
        <w:t>Duong</w:t>
      </w:r>
      <w:r w:rsidR="00B33D4E">
        <w:rPr>
          <w:sz w:val="26"/>
          <w:szCs w:val="26"/>
          <w:lang w:val="vi-VN"/>
        </w:rPr>
        <w:t xml:space="preserve"> Huu Phuc</w:t>
      </w:r>
      <w:r w:rsidR="00537214">
        <w:rPr>
          <w:sz w:val="26"/>
          <w:szCs w:val="26"/>
        </w:rPr>
        <w:t xml:space="preserve">. </w:t>
      </w:r>
      <w:r>
        <w:rPr>
          <w:sz w:val="26"/>
          <w:szCs w:val="26"/>
        </w:rPr>
        <w:t>The content research and results contained herein are central and have not been published in any form before. The data in the tables for analysis, comments and evaluation are collected by the main author from different sources, which are clearly stated in the reference section.</w:t>
      </w:r>
    </w:p>
    <w:p w14:paraId="608D92B6" w14:textId="77777777" w:rsidR="00B76F10" w:rsidRDefault="00B76F10" w:rsidP="008730A8">
      <w:pPr>
        <w:pStyle w:val="BodyText"/>
        <w:spacing w:before="181" w:line="364" w:lineRule="auto"/>
        <w:ind w:left="147" w:right="280" w:firstLine="676"/>
        <w:jc w:val="both"/>
        <w:rPr>
          <w:sz w:val="26"/>
          <w:szCs w:val="26"/>
          <w:lang w:val="vi-VN"/>
        </w:rPr>
      </w:pPr>
      <w:r>
        <w:rPr>
          <w:sz w:val="26"/>
          <w:szCs w:val="26"/>
        </w:rPr>
        <w:t>In addition, the project also uses some comments, assessments as well as data of other authors, other organizations with citations and annotated sources.</w:t>
      </w:r>
      <w:r w:rsidR="008730A8" w:rsidRPr="00E357F4">
        <w:rPr>
          <w:sz w:val="26"/>
          <w:szCs w:val="26"/>
          <w:lang w:val="vi-VN"/>
        </w:rPr>
        <w:t xml:space="preserve"> </w:t>
      </w:r>
    </w:p>
    <w:p w14:paraId="32424083" w14:textId="0219FD5D" w:rsidR="00B76F10" w:rsidRDefault="00B33D4E" w:rsidP="00B76F10">
      <w:pPr>
        <w:spacing w:line="360" w:lineRule="auto"/>
        <w:ind w:firstLine="720"/>
        <w:jc w:val="both"/>
        <w:rPr>
          <w:b/>
          <w:sz w:val="26"/>
          <w:szCs w:val="26"/>
        </w:rPr>
      </w:pPr>
      <w:r>
        <w:rPr>
          <w:b/>
          <w:sz w:val="26"/>
          <w:szCs w:val="26"/>
        </w:rPr>
        <w:t>If something wrong happens,</w:t>
      </w:r>
      <w:r>
        <w:rPr>
          <w:b/>
          <w:sz w:val="26"/>
          <w:szCs w:val="26"/>
          <w:lang w:val="vi-VN"/>
        </w:rPr>
        <w:t xml:space="preserve"> </w:t>
      </w:r>
      <w:r w:rsidR="00D11443">
        <w:rPr>
          <w:b/>
          <w:sz w:val="26"/>
          <w:szCs w:val="26"/>
          <w:lang w:val="vi-VN"/>
        </w:rPr>
        <w:t>w</w:t>
      </w:r>
      <w:proofErr w:type="spellStart"/>
      <w:r>
        <w:rPr>
          <w:b/>
          <w:sz w:val="26"/>
          <w:szCs w:val="26"/>
        </w:rPr>
        <w:t>e’ll</w:t>
      </w:r>
      <w:proofErr w:type="spellEnd"/>
      <w:r w:rsidR="00B76F10">
        <w:rPr>
          <w:b/>
          <w:sz w:val="26"/>
          <w:szCs w:val="26"/>
        </w:rPr>
        <w:t xml:space="preserve"> take full responsibility for the content of my project. </w:t>
      </w:r>
      <w:r w:rsidR="00B76F10">
        <w:rPr>
          <w:sz w:val="26"/>
          <w:szCs w:val="26"/>
        </w:rPr>
        <w:t xml:space="preserve">Ton Duc Thang University is not related to the infringing rights, the copyrights that </w:t>
      </w:r>
      <w:r w:rsidR="00EB582D">
        <w:rPr>
          <w:sz w:val="26"/>
          <w:szCs w:val="26"/>
        </w:rPr>
        <w:t>We</w:t>
      </w:r>
      <w:r w:rsidR="00B76F10">
        <w:rPr>
          <w:sz w:val="26"/>
          <w:szCs w:val="26"/>
        </w:rPr>
        <w:t xml:space="preserve"> give during the implementation process (if any).</w:t>
      </w:r>
      <w:r w:rsidR="00B76F10">
        <w:rPr>
          <w:b/>
          <w:sz w:val="26"/>
          <w:szCs w:val="26"/>
        </w:rPr>
        <w:t xml:space="preserve"> </w:t>
      </w:r>
    </w:p>
    <w:p w14:paraId="36AB548F" w14:textId="1E20FAC4" w:rsidR="008730A8" w:rsidRPr="00B33D4E" w:rsidRDefault="00C56930" w:rsidP="0047257A">
      <w:pPr>
        <w:spacing w:before="240"/>
        <w:ind w:left="3828"/>
        <w:jc w:val="both"/>
        <w:rPr>
          <w:i/>
          <w:sz w:val="26"/>
          <w:szCs w:val="26"/>
          <w:lang w:val="vi-VN"/>
        </w:rPr>
      </w:pPr>
      <w:r>
        <w:rPr>
          <w:i/>
          <w:sz w:val="26"/>
          <w:szCs w:val="26"/>
        </w:rPr>
        <w:t xml:space="preserve">Ho Chi Minh </w:t>
      </w:r>
      <w:r w:rsidR="00B33D4E">
        <w:rPr>
          <w:i/>
          <w:sz w:val="26"/>
          <w:szCs w:val="26"/>
        </w:rPr>
        <w:t>City</w:t>
      </w:r>
      <w:r w:rsidR="008730A8" w:rsidRPr="00E357F4">
        <w:rPr>
          <w:i/>
          <w:sz w:val="26"/>
          <w:szCs w:val="26"/>
          <w:lang w:val="vi-VN"/>
        </w:rPr>
        <w:t>,</w:t>
      </w:r>
      <w:r w:rsidR="00B33D4E">
        <w:rPr>
          <w:i/>
          <w:sz w:val="26"/>
          <w:szCs w:val="26"/>
        </w:rPr>
        <w:t xml:space="preserve"> </w:t>
      </w:r>
      <w:r>
        <w:rPr>
          <w:i/>
          <w:sz w:val="26"/>
          <w:szCs w:val="26"/>
        </w:rPr>
        <w:t xml:space="preserve">September </w:t>
      </w:r>
      <w:r w:rsidR="00B33D4E">
        <w:rPr>
          <w:i/>
          <w:sz w:val="26"/>
          <w:szCs w:val="26"/>
          <w:lang w:val="vi-VN"/>
        </w:rPr>
        <w:t>2025</w:t>
      </w:r>
    </w:p>
    <w:p w14:paraId="65D7CF3C" w14:textId="5F7788D1" w:rsidR="008730A8" w:rsidRPr="00C56930" w:rsidRDefault="00C56930" w:rsidP="008730A8">
      <w:pPr>
        <w:spacing w:before="141"/>
        <w:ind w:left="3932" w:right="828"/>
        <w:jc w:val="center"/>
        <w:rPr>
          <w:i/>
          <w:sz w:val="26"/>
          <w:szCs w:val="26"/>
        </w:rPr>
      </w:pPr>
      <w:r>
        <w:rPr>
          <w:i/>
          <w:sz w:val="26"/>
          <w:szCs w:val="26"/>
        </w:rPr>
        <w:t>Author</w:t>
      </w:r>
    </w:p>
    <w:p w14:paraId="33D49D87" w14:textId="7B48A927" w:rsidR="00186CAE" w:rsidRPr="002138CB" w:rsidRDefault="008730A8" w:rsidP="002138CB">
      <w:pPr>
        <w:spacing w:before="147"/>
        <w:ind w:left="3940" w:right="828"/>
        <w:jc w:val="center"/>
        <w:rPr>
          <w:i/>
          <w:sz w:val="26"/>
          <w:szCs w:val="26"/>
          <w:lang w:val="vi-VN"/>
        </w:rPr>
      </w:pPr>
      <w:r w:rsidRPr="00E357F4">
        <w:rPr>
          <w:i/>
          <w:sz w:val="26"/>
          <w:szCs w:val="26"/>
          <w:lang w:val="vi-VN"/>
        </w:rPr>
        <w:t>(</w:t>
      </w:r>
      <w:r w:rsidR="00C56930">
        <w:rPr>
          <w:i/>
          <w:sz w:val="26"/>
          <w:szCs w:val="26"/>
        </w:rPr>
        <w:t>Sign</w:t>
      </w:r>
      <w:r w:rsidR="00A30E83">
        <w:rPr>
          <w:i/>
          <w:sz w:val="26"/>
          <w:szCs w:val="26"/>
        </w:rPr>
        <w:t>ature</w:t>
      </w:r>
      <w:r w:rsidR="00C56930">
        <w:rPr>
          <w:i/>
          <w:sz w:val="26"/>
          <w:szCs w:val="26"/>
        </w:rPr>
        <w:t xml:space="preserve"> and full name</w:t>
      </w:r>
      <w:r w:rsidR="002138CB">
        <w:rPr>
          <w:i/>
          <w:sz w:val="26"/>
          <w:szCs w:val="26"/>
          <w:lang w:val="vi-VN"/>
        </w:rPr>
        <w:t>)</w:t>
      </w:r>
    </w:p>
    <w:p w14:paraId="7EAC0BE5" w14:textId="563DF0B9" w:rsidR="00186CAE" w:rsidRPr="00C56930" w:rsidRDefault="00E30E49" w:rsidP="00186CAE">
      <w:pPr>
        <w:pStyle w:val="Nidungvnbn"/>
        <w:ind w:firstLine="0"/>
        <w:rPr>
          <w:b/>
          <w:bCs/>
          <w:i/>
          <w:iCs/>
          <w:sz w:val="32"/>
          <w:szCs w:val="32"/>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sidR="00186CAE">
        <w:rPr>
          <w:b/>
          <w:bCs/>
          <w:sz w:val="32"/>
          <w:szCs w:val="32"/>
          <w:lang w:val="vi-VN"/>
        </w:rPr>
        <w:tab/>
      </w:r>
      <w:r>
        <w:rPr>
          <w:b/>
          <w:bCs/>
          <w:i/>
          <w:iCs/>
          <w:noProof/>
          <w:sz w:val="32"/>
          <w:szCs w:val="32"/>
        </w:rPr>
        <w:drawing>
          <wp:inline distT="0" distB="0" distL="0" distR="0" wp14:anchorId="6D0D7871" wp14:editId="38D2745F">
            <wp:extent cx="2562447" cy="903768"/>
            <wp:effectExtent l="0" t="0" r="0" b="0"/>
            <wp:docPr id="1498838454" name="Picture 149883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630511439785_27c85234ae89726c51bfbf430a3faf5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1368" cy="903387"/>
                    </a:xfrm>
                    <a:prstGeom prst="rect">
                      <a:avLst/>
                    </a:prstGeom>
                  </pic:spPr>
                </pic:pic>
              </a:graphicData>
            </a:graphic>
          </wp:inline>
        </w:drawing>
      </w:r>
      <w:r w:rsidR="00186CAE">
        <w:rPr>
          <w:b/>
          <w:bCs/>
          <w:sz w:val="32"/>
          <w:szCs w:val="32"/>
          <w:lang w:val="vi-VN"/>
        </w:rPr>
        <w:tab/>
      </w:r>
    </w:p>
    <w:p w14:paraId="295157D0" w14:textId="77777777" w:rsidR="00186CAE" w:rsidRDefault="00186CAE" w:rsidP="00186CAE">
      <w:pPr>
        <w:pStyle w:val="Nidungvnbn"/>
        <w:ind w:firstLine="0"/>
        <w:rPr>
          <w:lang w:val="vi-VN"/>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t>Tran Duc Huy</w:t>
      </w:r>
    </w:p>
    <w:p w14:paraId="30A29790" w14:textId="77777777" w:rsidR="00186CAE" w:rsidRPr="00186CAE" w:rsidRDefault="00186CAE" w:rsidP="00186CAE">
      <w:pPr>
        <w:pStyle w:val="Nidungvnbn"/>
        <w:ind w:left="5040" w:firstLine="0"/>
        <w:rPr>
          <w:lang w:val="vi-VN"/>
        </w:rPr>
      </w:pPr>
      <w:r>
        <w:rPr>
          <w:bCs/>
          <w:i/>
          <w:noProof/>
        </w:rPr>
        <w:drawing>
          <wp:inline distT="0" distB="0" distL="0" distR="0" wp14:anchorId="1DDF6E40" wp14:editId="1F954167">
            <wp:extent cx="1626782" cy="680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543333735248_7add69e31f30876164464e8282247657-removebg-preview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1709" cy="686728"/>
                    </a:xfrm>
                    <a:prstGeom prst="rect">
                      <a:avLst/>
                    </a:prstGeom>
                  </pic:spPr>
                </pic:pic>
              </a:graphicData>
            </a:graphic>
          </wp:inline>
        </w:drawing>
      </w:r>
    </w:p>
    <w:p w14:paraId="689D3059" w14:textId="77777777" w:rsidR="00186CAE" w:rsidRDefault="00186CAE" w:rsidP="00186CAE">
      <w:pPr>
        <w:pStyle w:val="Nidungvnbn"/>
        <w:ind w:firstLine="0"/>
      </w:pPr>
      <w:r>
        <w:tab/>
      </w:r>
      <w:r>
        <w:tab/>
      </w:r>
      <w:r>
        <w:tab/>
      </w:r>
      <w:r>
        <w:tab/>
      </w:r>
      <w:r>
        <w:tab/>
      </w:r>
      <w:r>
        <w:tab/>
      </w:r>
      <w:r>
        <w:tab/>
        <w:t xml:space="preserve">      Phan Van Duong</w:t>
      </w:r>
    </w:p>
    <w:p w14:paraId="7154B9A5" w14:textId="20697646" w:rsidR="00186CAE" w:rsidRPr="00186CAE" w:rsidRDefault="00DF0B45" w:rsidP="00DF0B45">
      <w:pPr>
        <w:pStyle w:val="Nidungvnbn"/>
        <w:rPr>
          <w:b/>
          <w:bCs/>
          <w:sz w:val="32"/>
          <w:szCs w:val="32"/>
          <w:lang w:val="vi-VN"/>
        </w:rPr>
      </w:pPr>
      <w:r>
        <w:rPr>
          <w:b/>
          <w:bCs/>
          <w:sz w:val="32"/>
          <w:szCs w:val="32"/>
        </w:rPr>
        <w:t xml:space="preserve">                                                          </w:t>
      </w:r>
      <w:r w:rsidR="00186CAE">
        <w:rPr>
          <w:b/>
          <w:bCs/>
          <w:noProof/>
          <w:sz w:val="32"/>
          <w:szCs w:val="32"/>
        </w:rPr>
        <w:drawing>
          <wp:inline distT="0" distB="0" distL="0" distR="0" wp14:anchorId="3BFAD014" wp14:editId="5A4939CD">
            <wp:extent cx="871870" cy="648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5-04-26_111158-removebg-preview.png"/>
                    <pic:cNvPicPr/>
                  </pic:nvPicPr>
                  <pic:blipFill>
                    <a:blip r:embed="rId13" cstate="print">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83540" cy="657267"/>
                    </a:xfrm>
                    <a:prstGeom prst="rect">
                      <a:avLst/>
                    </a:prstGeom>
                  </pic:spPr>
                </pic:pic>
              </a:graphicData>
            </a:graphic>
          </wp:inline>
        </w:drawing>
      </w:r>
    </w:p>
    <w:p w14:paraId="5A62DDAF" w14:textId="4469D9EB" w:rsidR="00186CAE" w:rsidRPr="00B33D4E" w:rsidRDefault="00DF0B45" w:rsidP="00186CAE">
      <w:pPr>
        <w:pStyle w:val="Nidungvnbn"/>
        <w:ind w:firstLine="0"/>
        <w:rPr>
          <w:lang w:val="vi-VN"/>
        </w:rPr>
      </w:pPr>
      <w:r>
        <w:tab/>
      </w:r>
      <w:r>
        <w:tab/>
      </w:r>
      <w:r>
        <w:tab/>
      </w:r>
      <w:r>
        <w:tab/>
      </w:r>
      <w:r>
        <w:tab/>
      </w:r>
      <w:r>
        <w:tab/>
      </w:r>
      <w:r>
        <w:tab/>
      </w:r>
      <w:r w:rsidR="00B33D4E">
        <w:t>Nguyen</w:t>
      </w:r>
      <w:r w:rsidR="00B33D4E">
        <w:rPr>
          <w:lang w:val="vi-VN"/>
        </w:rPr>
        <w:t xml:space="preserve"> Duc Anh</w:t>
      </w:r>
    </w:p>
    <w:p w14:paraId="71CE6FDF" w14:textId="77777777" w:rsidR="008730A8" w:rsidRPr="00C56930" w:rsidRDefault="008730A8" w:rsidP="00BB2B2A">
      <w:pPr>
        <w:tabs>
          <w:tab w:val="center" w:pos="6379"/>
        </w:tabs>
        <w:spacing w:after="200" w:line="276" w:lineRule="auto"/>
        <w:rPr>
          <w:i/>
          <w:sz w:val="26"/>
          <w:szCs w:val="26"/>
        </w:rPr>
      </w:pPr>
    </w:p>
    <w:p w14:paraId="45B649BB" w14:textId="01104248" w:rsidR="003C69F2" w:rsidRPr="00E30E49" w:rsidRDefault="003C69F2" w:rsidP="00E30E49">
      <w:pPr>
        <w:tabs>
          <w:tab w:val="center" w:pos="4111"/>
        </w:tabs>
        <w:spacing w:after="200" w:line="276" w:lineRule="auto"/>
        <w:rPr>
          <w:i/>
          <w:sz w:val="26"/>
          <w:szCs w:val="26"/>
        </w:rPr>
        <w:sectPr w:rsidR="003C69F2" w:rsidRPr="00E30E49" w:rsidSect="00602D02">
          <w:pgSz w:w="11906" w:h="16838" w:code="9"/>
          <w:pgMar w:top="1985" w:right="1134" w:bottom="1701" w:left="1985" w:header="720" w:footer="720" w:gutter="0"/>
          <w:pgNumType w:fmt="lowerRoman"/>
          <w:cols w:space="720"/>
          <w:docGrid w:linePitch="360"/>
        </w:sectPr>
      </w:pPr>
    </w:p>
    <w:p w14:paraId="70607F3D" w14:textId="678596DC" w:rsidR="007E6AB9" w:rsidRPr="00743F7E" w:rsidRDefault="00311981" w:rsidP="00E937E1">
      <w:pPr>
        <w:pStyle w:val="xxxx"/>
      </w:pPr>
      <w:r>
        <w:lastRenderedPageBreak/>
        <w:t>TABLE OF</w:t>
      </w:r>
      <w:r w:rsidR="007E6AB9" w:rsidRPr="00743F7E">
        <w:t xml:space="preserve"> </w:t>
      </w:r>
      <w:r>
        <w:t>CONTENT</w:t>
      </w:r>
    </w:p>
    <w:p w14:paraId="16E45A2E" w14:textId="77777777" w:rsidR="00FF60BA" w:rsidRDefault="001A5539">
      <w:pPr>
        <w:pStyle w:val="TOC1"/>
        <w:tabs>
          <w:tab w:val="right" w:leader="dot" w:pos="8777"/>
        </w:tabs>
        <w:rPr>
          <w:rFonts w:asciiTheme="minorHAnsi" w:eastAsiaTheme="minorEastAsia" w:hAnsiTheme="minorHAnsi"/>
          <w:b w:val="0"/>
          <w:bCs w:val="0"/>
          <w:caps w:val="0"/>
          <w:noProof/>
          <w:sz w:val="22"/>
          <w:szCs w:val="22"/>
        </w:rPr>
      </w:pPr>
      <w:r w:rsidRPr="00F41941">
        <w:rPr>
          <w:rFonts w:ascii="Times New Roman" w:hAnsi="Times New Roman" w:cs="Times New Roman"/>
          <w:sz w:val="26"/>
          <w:szCs w:val="26"/>
          <w:lang w:val="vi-VN"/>
        </w:rPr>
        <w:fldChar w:fldCharType="begin"/>
      </w:r>
      <w:r w:rsidRPr="00F41941">
        <w:rPr>
          <w:rFonts w:ascii="Times New Roman" w:hAnsi="Times New Roman" w:cs="Times New Roman"/>
          <w:sz w:val="26"/>
          <w:szCs w:val="26"/>
          <w:lang w:val="vi-VN"/>
        </w:rPr>
        <w:instrText xml:space="preserve"> TOC \o "1-2" \h \z \u </w:instrText>
      </w:r>
      <w:r w:rsidRPr="00F41941">
        <w:rPr>
          <w:rFonts w:ascii="Times New Roman" w:hAnsi="Times New Roman" w:cs="Times New Roman"/>
          <w:sz w:val="26"/>
          <w:szCs w:val="26"/>
          <w:lang w:val="vi-VN"/>
        </w:rPr>
        <w:fldChar w:fldCharType="separate"/>
      </w:r>
      <w:hyperlink w:anchor="_Toc208146451" w:history="1">
        <w:r w:rsidR="00FF60BA" w:rsidRPr="003E5AA6">
          <w:rPr>
            <w:rStyle w:val="Hyperlink"/>
            <w:noProof/>
          </w:rPr>
          <w:t>REFERENCES</w:t>
        </w:r>
        <w:r w:rsidR="00FF60BA">
          <w:rPr>
            <w:noProof/>
            <w:webHidden/>
          </w:rPr>
          <w:tab/>
        </w:r>
        <w:r w:rsidR="00FF60BA">
          <w:rPr>
            <w:noProof/>
            <w:webHidden/>
          </w:rPr>
          <w:fldChar w:fldCharType="begin"/>
        </w:r>
        <w:r w:rsidR="00FF60BA">
          <w:rPr>
            <w:noProof/>
            <w:webHidden/>
          </w:rPr>
          <w:instrText xml:space="preserve"> PAGEREF _Toc208146451 \h </w:instrText>
        </w:r>
        <w:r w:rsidR="00FF60BA">
          <w:rPr>
            <w:noProof/>
            <w:webHidden/>
          </w:rPr>
        </w:r>
        <w:r w:rsidR="00FF60BA">
          <w:rPr>
            <w:noProof/>
            <w:webHidden/>
          </w:rPr>
          <w:fldChar w:fldCharType="separate"/>
        </w:r>
        <w:r w:rsidR="00FF60BA">
          <w:rPr>
            <w:noProof/>
            <w:webHidden/>
          </w:rPr>
          <w:t>22</w:t>
        </w:r>
        <w:r w:rsidR="00FF60BA">
          <w:rPr>
            <w:noProof/>
            <w:webHidden/>
          </w:rPr>
          <w:fldChar w:fldCharType="end"/>
        </w:r>
      </w:hyperlink>
    </w:p>
    <w:p w14:paraId="3E1AC285" w14:textId="1694EDB7" w:rsidR="00D013C2" w:rsidRPr="001A5539" w:rsidRDefault="001A5539" w:rsidP="00E937E1">
      <w:pPr>
        <w:pStyle w:val="TOC1"/>
        <w:rPr>
          <w:sz w:val="36"/>
          <w:lang w:val="vi-VN"/>
        </w:rPr>
      </w:pPr>
      <w:r w:rsidRPr="00F41941">
        <w:rPr>
          <w:rFonts w:ascii="Times New Roman" w:hAnsi="Times New Roman" w:cs="Times New Roman"/>
          <w:sz w:val="26"/>
          <w:szCs w:val="26"/>
          <w:lang w:val="vi-VN"/>
        </w:rPr>
        <w:fldChar w:fldCharType="end"/>
      </w:r>
    </w:p>
    <w:p w14:paraId="38F4E3A5" w14:textId="5DC10744" w:rsidR="00E937E1" w:rsidRPr="00E937E1" w:rsidRDefault="00E937E1">
      <w:pPr>
        <w:spacing w:before="0" w:after="200" w:line="276" w:lineRule="auto"/>
        <w:rPr>
          <w:b/>
          <w:sz w:val="32"/>
          <w:szCs w:val="32"/>
        </w:rPr>
      </w:pPr>
      <w:r>
        <w:rPr>
          <w:sz w:val="26"/>
          <w:szCs w:val="26"/>
        </w:rPr>
        <w:br w:type="page"/>
      </w:r>
    </w:p>
    <w:p w14:paraId="4949C772" w14:textId="77777777" w:rsidR="00E937E1" w:rsidRDefault="00E937E1" w:rsidP="001A5539">
      <w:pPr>
        <w:pStyle w:val="xxxx"/>
      </w:pPr>
      <w:r w:rsidRPr="001A7276">
        <w:lastRenderedPageBreak/>
        <w:t>LIST OF TABLE</w:t>
      </w:r>
    </w:p>
    <w:p w14:paraId="540ABF18" w14:textId="77777777" w:rsidR="00186CAE" w:rsidRDefault="00E937E1" w:rsidP="00E937E1">
      <w:pPr>
        <w:pStyle w:val="Nidungvnbn"/>
        <w:jc w:val="center"/>
        <w:rPr>
          <w:b/>
          <w:sz w:val="32"/>
          <w:szCs w:val="32"/>
        </w:rPr>
      </w:pPr>
      <w:r>
        <w:rPr>
          <w:b/>
          <w:sz w:val="32"/>
          <w:szCs w:val="32"/>
        </w:rPr>
        <w:fldChar w:fldCharType="begin"/>
      </w:r>
      <w:r>
        <w:rPr>
          <w:b/>
          <w:sz w:val="32"/>
          <w:szCs w:val="32"/>
        </w:rPr>
        <w:instrText xml:space="preserve"> TOC \h \z \c "Table" </w:instrText>
      </w:r>
      <w:r>
        <w:rPr>
          <w:b/>
          <w:sz w:val="32"/>
          <w:szCs w:val="32"/>
        </w:rPr>
        <w:fldChar w:fldCharType="separate"/>
      </w:r>
      <w:r w:rsidR="00FF60BA">
        <w:rPr>
          <w:bCs/>
          <w:noProof/>
          <w:sz w:val="32"/>
          <w:szCs w:val="32"/>
        </w:rPr>
        <w:t>No table of figures entries found.</w:t>
      </w:r>
      <w:r>
        <w:rPr>
          <w:b/>
          <w:sz w:val="32"/>
          <w:szCs w:val="32"/>
        </w:rPr>
        <w:fldChar w:fldCharType="end"/>
      </w:r>
      <w:r w:rsidRPr="00E937E1">
        <w:rPr>
          <w:b/>
          <w:sz w:val="32"/>
          <w:szCs w:val="32"/>
        </w:rPr>
        <w:t xml:space="preserve"> </w:t>
      </w:r>
    </w:p>
    <w:p w14:paraId="50FB7845" w14:textId="77777777" w:rsidR="00186CAE" w:rsidRDefault="00186CAE">
      <w:pPr>
        <w:spacing w:before="0" w:after="200" w:line="276" w:lineRule="auto"/>
        <w:rPr>
          <w:b/>
          <w:sz w:val="32"/>
          <w:szCs w:val="32"/>
        </w:rPr>
      </w:pPr>
      <w:r>
        <w:rPr>
          <w:b/>
          <w:sz w:val="32"/>
          <w:szCs w:val="32"/>
        </w:rPr>
        <w:br w:type="page"/>
      </w:r>
    </w:p>
    <w:p w14:paraId="34966064" w14:textId="3B51ECF0" w:rsidR="00E937E1" w:rsidRPr="001A7276" w:rsidRDefault="00E937E1" w:rsidP="00E937E1">
      <w:pPr>
        <w:pStyle w:val="Nidungvnbn"/>
        <w:jc w:val="center"/>
        <w:rPr>
          <w:b/>
          <w:sz w:val="32"/>
          <w:szCs w:val="32"/>
        </w:rPr>
      </w:pPr>
      <w:r>
        <w:rPr>
          <w:b/>
          <w:sz w:val="32"/>
          <w:szCs w:val="32"/>
        </w:rPr>
        <w:lastRenderedPageBreak/>
        <w:t>LIST OF FIGURE</w:t>
      </w:r>
    </w:p>
    <w:p w14:paraId="01CC04FE" w14:textId="77777777" w:rsidR="00E937E1" w:rsidRDefault="00E937E1" w:rsidP="00E937E1">
      <w:pPr>
        <w:pStyle w:val="xxxx"/>
        <w:rPr>
          <w:b w:val="0"/>
        </w:rPr>
      </w:pPr>
      <w:r>
        <w:rPr>
          <w:b w:val="0"/>
        </w:rPr>
        <w:fldChar w:fldCharType="begin"/>
      </w:r>
      <w:r>
        <w:rPr>
          <w:b w:val="0"/>
        </w:rPr>
        <w:instrText xml:space="preserve"> TOC \h \z \c "Figure" </w:instrText>
      </w:r>
      <w:r>
        <w:rPr>
          <w:b w:val="0"/>
        </w:rPr>
        <w:fldChar w:fldCharType="separate"/>
      </w:r>
      <w:r w:rsidR="00FF60BA">
        <w:rPr>
          <w:bCs w:val="0"/>
          <w:noProof/>
        </w:rPr>
        <w:t>No table of figures entries found.</w:t>
      </w:r>
      <w:r>
        <w:rPr>
          <w:b w:val="0"/>
        </w:rPr>
        <w:fldChar w:fldCharType="end"/>
      </w:r>
    </w:p>
    <w:p w14:paraId="0F7EE51D" w14:textId="5768CC7B" w:rsidR="00743F7E" w:rsidRPr="00FF60BA" w:rsidRDefault="00E937E1" w:rsidP="003A1A43">
      <w:pPr>
        <w:spacing w:before="0" w:after="200" w:line="276" w:lineRule="auto"/>
        <w:rPr>
          <w:lang w:val="vi-VN"/>
        </w:rPr>
        <w:sectPr w:rsidR="00743F7E" w:rsidRPr="00FF60BA" w:rsidSect="00602D02">
          <w:headerReference w:type="default" r:id="rId16"/>
          <w:pgSz w:w="11906" w:h="16838" w:code="9"/>
          <w:pgMar w:top="1985" w:right="1134" w:bottom="1701" w:left="1985" w:header="720" w:footer="720" w:gutter="0"/>
          <w:pgNumType w:fmt="lowerRoman"/>
          <w:cols w:space="720"/>
          <w:docGrid w:linePitch="360"/>
        </w:sectPr>
      </w:pPr>
      <w:r>
        <w:br w:type="page"/>
      </w:r>
    </w:p>
    <w:p w14:paraId="0F943D85" w14:textId="77777777" w:rsidR="00FF60BA" w:rsidRDefault="00FF60BA" w:rsidP="00FF60BA">
      <w:pPr>
        <w:pStyle w:val="Heading1"/>
      </w:pPr>
      <w:r>
        <w:lastRenderedPageBreak/>
        <w:t>INTRODUCTION OF SUBSYSTEM.</w:t>
      </w:r>
    </w:p>
    <w:p w14:paraId="7B3EC12F" w14:textId="77777777" w:rsidR="00FF60BA" w:rsidRDefault="00FF60BA" w:rsidP="00FF60BA">
      <w:pPr>
        <w:pStyle w:val="Heading2"/>
      </w:pPr>
      <w:r>
        <w:t>Introduction of topic</w:t>
      </w:r>
    </w:p>
    <w:p w14:paraId="0DF1FD41" w14:textId="318611CD" w:rsidR="00FF60BA" w:rsidRDefault="00FF60BA" w:rsidP="00FF60BA">
      <w:pPr>
        <w:pStyle w:val="Heading2"/>
      </w:pPr>
      <w:bookmarkStart w:id="1" w:name="_GoBack"/>
      <w:bookmarkEnd w:id="1"/>
      <w:r>
        <w:br w:type="page"/>
      </w:r>
      <w:r>
        <w:lastRenderedPageBreak/>
        <w:br w:type="page"/>
      </w:r>
    </w:p>
    <w:p w14:paraId="04308C3A" w14:textId="77777777" w:rsidR="00FF60BA" w:rsidRDefault="00FF60BA">
      <w:pPr>
        <w:spacing w:before="0" w:after="200" w:line="276" w:lineRule="auto"/>
        <w:rPr>
          <w:sz w:val="26"/>
          <w:szCs w:val="26"/>
          <w:lang w:val="vi-VN"/>
        </w:rPr>
      </w:pPr>
    </w:p>
    <w:p w14:paraId="50FD98BA" w14:textId="77777777" w:rsidR="005944C9" w:rsidRPr="003A1A43" w:rsidRDefault="005944C9" w:rsidP="003A1A43">
      <w:pPr>
        <w:pStyle w:val="Nidungvnbn"/>
        <w:ind w:firstLine="0"/>
        <w:rPr>
          <w:lang w:val="vi-VN"/>
        </w:rPr>
      </w:pPr>
    </w:p>
    <w:p w14:paraId="7A891698" w14:textId="77777777" w:rsidR="00AE5A4D" w:rsidRPr="00B329C1" w:rsidRDefault="00AE5A4D" w:rsidP="00B329C1">
      <w:pPr>
        <w:pStyle w:val="Nidungvnbn"/>
        <w:ind w:firstLine="0"/>
      </w:pPr>
    </w:p>
    <w:p w14:paraId="76A215E9" w14:textId="275AF1F9" w:rsidR="00914331" w:rsidRDefault="00914331">
      <w:pPr>
        <w:spacing w:before="0" w:after="200" w:line="276" w:lineRule="auto"/>
        <w:rPr>
          <w:sz w:val="26"/>
          <w:szCs w:val="26"/>
        </w:rPr>
      </w:pPr>
    </w:p>
    <w:bookmarkStart w:id="2" w:name="_Toc208146451" w:displacedByCustomXml="next"/>
    <w:bookmarkStart w:id="3" w:name="_Toc198753872" w:displacedByCustomXml="next"/>
    <w:sdt>
      <w:sdtPr>
        <w:id w:val="-573587230"/>
        <w:bibliography/>
      </w:sdtPr>
      <w:sdtEndPr>
        <w:rPr>
          <w:b w:val="0"/>
          <w:sz w:val="26"/>
          <w:szCs w:val="26"/>
          <w:lang w:val="en-US"/>
        </w:rPr>
      </w:sdtEndPr>
      <w:sdtContent>
        <w:sdt>
          <w:sdtPr>
            <w:rPr>
              <w:b w:val="0"/>
              <w:sz w:val="24"/>
              <w:szCs w:val="24"/>
              <w:lang w:val="en-US"/>
            </w:rPr>
            <w:id w:val="-750733138"/>
            <w:docPartObj>
              <w:docPartGallery w:val="Bibliographies"/>
              <w:docPartUnique/>
            </w:docPartObj>
          </w:sdtPr>
          <w:sdtEndPr>
            <w:rPr>
              <w:sz w:val="26"/>
              <w:szCs w:val="26"/>
            </w:rPr>
          </w:sdtEndPr>
          <w:sdtContent>
            <w:bookmarkStart w:id="4" w:name="_Toc196989176" w:displacedByCustomXml="prev"/>
            <w:bookmarkStart w:id="5" w:name="_Toc196341077" w:displacedByCustomXml="prev"/>
            <w:p w14:paraId="3B5B8442" w14:textId="60D80562" w:rsidR="00186CAE" w:rsidRPr="00AD02DA" w:rsidRDefault="00186CAE" w:rsidP="00186CAE">
              <w:pPr>
                <w:pStyle w:val="Heading1"/>
                <w:numPr>
                  <w:ilvl w:val="0"/>
                  <w:numId w:val="0"/>
                </w:numPr>
                <w:tabs>
                  <w:tab w:val="left" w:pos="2073"/>
                </w:tabs>
                <w:jc w:val="center"/>
                <w:rPr>
                  <w:lang w:val="en-US"/>
                </w:rPr>
              </w:pPr>
              <w:r>
                <w:t>R</w:t>
              </w:r>
              <w:r>
                <w:rPr>
                  <w:lang w:val="en-US"/>
                </w:rPr>
                <w:t>EFERENCES</w:t>
              </w:r>
              <w:bookmarkEnd w:id="3"/>
              <w:bookmarkEnd w:id="2"/>
              <w:bookmarkEnd w:id="5"/>
              <w:bookmarkEnd w:id="4"/>
            </w:p>
            <w:p w14:paraId="1D512199" w14:textId="77777777" w:rsidR="00FF60BA" w:rsidRDefault="00FF60BA" w:rsidP="00FF60BA">
              <w:pPr>
                <w:shd w:val="clear" w:color="auto" w:fill="FFFFFF"/>
                <w:spacing w:before="0" w:after="0"/>
                <w:rPr>
                  <w:rFonts w:eastAsia="Times New Roman" w:cs="Times New Roman"/>
                  <w:color w:val="000000" w:themeColor="text1"/>
                  <w:sz w:val="28"/>
                  <w:szCs w:val="28"/>
                  <w:lang w:val="vi-VN"/>
                </w:rPr>
              </w:pPr>
              <w:r w:rsidRPr="003A1A43">
                <w:rPr>
                  <w:rFonts w:eastAsia="Times New Roman" w:cs="Times New Roman"/>
                  <w:color w:val="000000" w:themeColor="text1"/>
                  <w:sz w:val="28"/>
                  <w:szCs w:val="28"/>
                </w:rPr>
                <w:t xml:space="preserve">[1]. Sam Newman, [2021], Building </w:t>
              </w:r>
              <w:proofErr w:type="spellStart"/>
              <w:r w:rsidRPr="003A1A43">
                <w:rPr>
                  <w:rFonts w:eastAsia="Times New Roman" w:cs="Times New Roman"/>
                  <w:color w:val="000000" w:themeColor="text1"/>
                  <w:sz w:val="28"/>
                  <w:szCs w:val="28"/>
                </w:rPr>
                <w:t>Microservices</w:t>
              </w:r>
              <w:proofErr w:type="spellEnd"/>
              <w:r w:rsidRPr="003A1A43">
                <w:rPr>
                  <w:rFonts w:eastAsia="Times New Roman" w:cs="Times New Roman"/>
                  <w:color w:val="000000" w:themeColor="text1"/>
                  <w:sz w:val="28"/>
                  <w:szCs w:val="28"/>
                </w:rPr>
                <w:t>, O'Reilly Media, Inc., USA.</w:t>
              </w:r>
            </w:p>
            <w:p w14:paraId="5FC326E2" w14:textId="77777777" w:rsidR="00FF60BA" w:rsidRPr="003A1A43" w:rsidRDefault="00FF60BA" w:rsidP="00FF60BA">
              <w:pPr>
                <w:shd w:val="clear" w:color="auto" w:fill="FFFFFF"/>
                <w:spacing w:before="0" w:after="0"/>
                <w:rPr>
                  <w:rFonts w:eastAsia="Times New Roman" w:cs="Times New Roman"/>
                  <w:color w:val="000000" w:themeColor="text1"/>
                  <w:sz w:val="28"/>
                  <w:szCs w:val="28"/>
                  <w:lang w:val="vi-VN"/>
                </w:rPr>
              </w:pPr>
            </w:p>
            <w:p w14:paraId="4C82BE0D" w14:textId="77777777" w:rsidR="00FF60BA" w:rsidRDefault="00FF60BA" w:rsidP="00FF60BA">
              <w:pPr>
                <w:shd w:val="clear" w:color="auto" w:fill="FFFFFF"/>
                <w:spacing w:before="0" w:after="0"/>
                <w:rPr>
                  <w:rFonts w:eastAsia="Times New Roman" w:cs="Times New Roman"/>
                  <w:color w:val="000000" w:themeColor="text1"/>
                  <w:sz w:val="28"/>
                  <w:szCs w:val="28"/>
                  <w:lang w:val="vi-VN"/>
                </w:rPr>
              </w:pPr>
              <w:r w:rsidRPr="003A1A43">
                <w:rPr>
                  <w:rFonts w:eastAsia="Times New Roman" w:cs="Times New Roman"/>
                  <w:color w:val="000000" w:themeColor="text1"/>
                  <w:sz w:val="28"/>
                  <w:szCs w:val="28"/>
                </w:rPr>
                <w:t xml:space="preserve">[2]. Miguel </w:t>
              </w:r>
              <w:proofErr w:type="spellStart"/>
              <w:r w:rsidRPr="003A1A43">
                <w:rPr>
                  <w:rFonts w:eastAsia="Times New Roman" w:cs="Times New Roman"/>
                  <w:color w:val="000000" w:themeColor="text1"/>
                  <w:sz w:val="28"/>
                  <w:szCs w:val="28"/>
                </w:rPr>
                <w:t>Grinberg</w:t>
              </w:r>
              <w:proofErr w:type="spellEnd"/>
              <w:r w:rsidRPr="003A1A43">
                <w:rPr>
                  <w:rFonts w:eastAsia="Times New Roman" w:cs="Times New Roman"/>
                  <w:color w:val="000000" w:themeColor="text1"/>
                  <w:sz w:val="28"/>
                  <w:szCs w:val="28"/>
                </w:rPr>
                <w:t>, [2018], Flask Web Development, Second Edition, O'Reilly Media, Inc., USA.</w:t>
              </w:r>
            </w:p>
            <w:p w14:paraId="5CB792E7" w14:textId="77777777" w:rsidR="00FF60BA" w:rsidRPr="003A1A43" w:rsidRDefault="00FF60BA" w:rsidP="00FF60BA">
              <w:pPr>
                <w:shd w:val="clear" w:color="auto" w:fill="FFFFFF"/>
                <w:spacing w:before="0" w:after="0"/>
                <w:rPr>
                  <w:rFonts w:eastAsia="Times New Roman" w:cs="Times New Roman"/>
                  <w:color w:val="000000" w:themeColor="text1"/>
                  <w:sz w:val="28"/>
                  <w:szCs w:val="28"/>
                  <w:lang w:val="vi-VN"/>
                </w:rPr>
              </w:pPr>
            </w:p>
            <w:p w14:paraId="098B89DA" w14:textId="77777777" w:rsidR="00FF60BA" w:rsidRDefault="00FF60BA" w:rsidP="00FF60BA">
              <w:pPr>
                <w:shd w:val="clear" w:color="auto" w:fill="FFFFFF"/>
                <w:spacing w:before="0" w:after="0"/>
                <w:rPr>
                  <w:rFonts w:eastAsia="Times New Roman" w:cs="Times New Roman"/>
                  <w:color w:val="000000" w:themeColor="text1"/>
                  <w:sz w:val="28"/>
                  <w:szCs w:val="28"/>
                  <w:lang w:val="vi-VN"/>
                </w:rPr>
              </w:pPr>
              <w:r w:rsidRPr="003A1A43">
                <w:rPr>
                  <w:rFonts w:eastAsia="Times New Roman" w:cs="Times New Roman"/>
                  <w:color w:val="000000" w:themeColor="text1"/>
                  <w:sz w:val="28"/>
                  <w:szCs w:val="28"/>
                </w:rPr>
                <w:t xml:space="preserve">[3]. </w:t>
              </w:r>
              <w:proofErr w:type="spellStart"/>
              <w:r w:rsidRPr="003A1A43">
                <w:rPr>
                  <w:rFonts w:eastAsia="Times New Roman" w:cs="Times New Roman"/>
                  <w:color w:val="000000" w:themeColor="text1"/>
                  <w:sz w:val="28"/>
                  <w:szCs w:val="28"/>
                </w:rPr>
                <w:t>Bogunuva</w:t>
              </w:r>
              <w:proofErr w:type="spellEnd"/>
              <w:r w:rsidRPr="003A1A43">
                <w:rPr>
                  <w:rFonts w:eastAsia="Times New Roman" w:cs="Times New Roman"/>
                  <w:color w:val="000000" w:themeColor="text1"/>
                  <w:sz w:val="28"/>
                  <w:szCs w:val="28"/>
                </w:rPr>
                <w:t xml:space="preserve"> </w:t>
              </w:r>
              <w:proofErr w:type="spellStart"/>
              <w:r w:rsidRPr="003A1A43">
                <w:rPr>
                  <w:rFonts w:eastAsia="Times New Roman" w:cs="Times New Roman"/>
                  <w:color w:val="000000" w:themeColor="text1"/>
                  <w:sz w:val="28"/>
                  <w:szCs w:val="28"/>
                </w:rPr>
                <w:t>Mohanram</w:t>
              </w:r>
              <w:proofErr w:type="spellEnd"/>
              <w:r w:rsidRPr="003A1A43">
                <w:rPr>
                  <w:rFonts w:eastAsia="Times New Roman" w:cs="Times New Roman"/>
                  <w:color w:val="000000" w:themeColor="text1"/>
                  <w:sz w:val="28"/>
                  <w:szCs w:val="28"/>
                </w:rPr>
                <w:t xml:space="preserve"> </w:t>
              </w:r>
              <w:proofErr w:type="spellStart"/>
              <w:r w:rsidRPr="003A1A43">
                <w:rPr>
                  <w:rFonts w:eastAsia="Times New Roman" w:cs="Times New Roman"/>
                  <w:color w:val="000000" w:themeColor="text1"/>
                  <w:sz w:val="28"/>
                  <w:szCs w:val="28"/>
                </w:rPr>
                <w:t>Balachandar</w:t>
              </w:r>
              <w:proofErr w:type="spellEnd"/>
              <w:r w:rsidRPr="003A1A43">
                <w:rPr>
                  <w:rFonts w:eastAsia="Times New Roman" w:cs="Times New Roman"/>
                  <w:color w:val="000000" w:themeColor="text1"/>
                  <w:sz w:val="28"/>
                  <w:szCs w:val="28"/>
                </w:rPr>
                <w:t xml:space="preserve">, [2017], RESTful Java Web Services, Third Edition, </w:t>
              </w:r>
              <w:proofErr w:type="spellStart"/>
              <w:r w:rsidRPr="003A1A43">
                <w:rPr>
                  <w:rFonts w:eastAsia="Times New Roman" w:cs="Times New Roman"/>
                  <w:color w:val="000000" w:themeColor="text1"/>
                  <w:sz w:val="28"/>
                  <w:szCs w:val="28"/>
                </w:rPr>
                <w:t>Packt</w:t>
              </w:r>
              <w:proofErr w:type="spellEnd"/>
              <w:r w:rsidRPr="003A1A43">
                <w:rPr>
                  <w:rFonts w:eastAsia="Times New Roman" w:cs="Times New Roman"/>
                  <w:color w:val="000000" w:themeColor="text1"/>
                  <w:sz w:val="28"/>
                  <w:szCs w:val="28"/>
                </w:rPr>
                <w:t xml:space="preserve"> Publishing, USA.</w:t>
              </w:r>
            </w:p>
            <w:p w14:paraId="1E3DBC59" w14:textId="4934332E" w:rsidR="00E946FB" w:rsidRPr="00FF60BA" w:rsidRDefault="00B33D4E" w:rsidP="00FF60BA">
              <w:pPr>
                <w:shd w:val="clear" w:color="auto" w:fill="FFFFFF"/>
                <w:spacing w:before="0" w:after="0"/>
                <w:rPr>
                  <w:rFonts w:eastAsia="Times New Roman" w:cs="Times New Roman"/>
                  <w:color w:val="000000" w:themeColor="text1"/>
                  <w:sz w:val="28"/>
                  <w:szCs w:val="28"/>
                </w:rPr>
              </w:pPr>
            </w:p>
          </w:sdtContent>
        </w:sdt>
      </w:sdtContent>
    </w:sdt>
    <w:p w14:paraId="6B88A656" w14:textId="77777777" w:rsidR="00E946FB" w:rsidRDefault="00E946FB" w:rsidP="00546D2F">
      <w:pPr>
        <w:pStyle w:val="Nidungvnbn"/>
      </w:pPr>
    </w:p>
    <w:p w14:paraId="752C9E4D" w14:textId="77777777" w:rsidR="00E946FB" w:rsidRDefault="00E946FB" w:rsidP="00546D2F">
      <w:pPr>
        <w:pStyle w:val="Nidungvnbn"/>
      </w:pPr>
    </w:p>
    <w:p w14:paraId="672562C0" w14:textId="77777777" w:rsidR="00E946FB" w:rsidRDefault="00E946FB" w:rsidP="00546D2F">
      <w:pPr>
        <w:pStyle w:val="Nidungvnbn"/>
      </w:pPr>
    </w:p>
    <w:p w14:paraId="60138807" w14:textId="77777777" w:rsidR="00E946FB" w:rsidRDefault="00E946FB" w:rsidP="00546D2F">
      <w:pPr>
        <w:pStyle w:val="Nidungvnbn"/>
      </w:pPr>
    </w:p>
    <w:p w14:paraId="5371271B" w14:textId="77777777" w:rsidR="00E946FB" w:rsidRDefault="00E946FB" w:rsidP="00546D2F">
      <w:pPr>
        <w:pStyle w:val="Nidungvnbn"/>
      </w:pPr>
    </w:p>
    <w:p w14:paraId="595D2909" w14:textId="77777777" w:rsidR="00E946FB" w:rsidRDefault="00E946FB" w:rsidP="001A5539">
      <w:pPr>
        <w:pStyle w:val="Nidungvnbn"/>
        <w:ind w:firstLine="0"/>
      </w:pPr>
    </w:p>
    <w:sectPr w:rsidR="00E946FB" w:rsidSect="00FF60BA">
      <w:headerReference w:type="default" r:id="rId17"/>
      <w:footerReference w:type="default" r:id="rId18"/>
      <w:type w:val="continuous"/>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E8447" w14:textId="77777777" w:rsidR="00BF047D" w:rsidRDefault="00BF047D" w:rsidP="00453AB1">
      <w:r>
        <w:separator/>
      </w:r>
    </w:p>
  </w:endnote>
  <w:endnote w:type="continuationSeparator" w:id="0">
    <w:p w14:paraId="7297C967" w14:textId="77777777" w:rsidR="00BF047D" w:rsidRDefault="00BF047D" w:rsidP="00453AB1">
      <w:r>
        <w:continuationSeparator/>
      </w:r>
    </w:p>
  </w:endnote>
  <w:endnote w:type="continuationNotice" w:id="1">
    <w:p w14:paraId="2B17B9DC" w14:textId="77777777" w:rsidR="00BF047D" w:rsidRDefault="00BF0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E00002FF" w:usb1="5000205A" w:usb2="00000000" w:usb3="00000000" w:csb0="0000019F" w:csb1="00000000"/>
  </w:font>
  <w:font w:name="Times-Roman">
    <w:altName w:val="Times New Roman"/>
    <w:charset w:val="00"/>
    <w:family w:val="auto"/>
    <w:pitch w:val="variable"/>
    <w:sig w:usb0="E00002FF" w:usb1="5000205A" w:usb2="00000000" w:usb3="00000000" w:csb0="0000019F" w:csb1="00000000"/>
  </w:font>
  <w:font w:name="RMTMI">
    <w:altName w:val="Times New Roman"/>
    <w:charset w:val="01"/>
    <w:family w:val="roman"/>
    <w:pitch w:val="variable"/>
  </w:font>
  <w:font w:name="MTSYN">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7C2B0" w14:textId="61D2BB2D" w:rsidR="00B33D4E" w:rsidRDefault="00B33D4E" w:rsidP="00C62C47">
    <w:pPr>
      <w:pStyle w:val="Footer"/>
      <w:tabs>
        <w:tab w:val="clear" w:pos="4680"/>
        <w:tab w:val="clear" w:pos="9360"/>
        <w:tab w:val="left" w:pos="5105"/>
        <w:tab w:val="left" w:pos="5779"/>
        <w:tab w:val="left" w:pos="7780"/>
      </w:tabs>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37E64" w14:textId="77777777" w:rsidR="00BF047D" w:rsidRDefault="00BF047D" w:rsidP="00453AB1">
      <w:r>
        <w:separator/>
      </w:r>
    </w:p>
  </w:footnote>
  <w:footnote w:type="continuationSeparator" w:id="0">
    <w:p w14:paraId="153031BD" w14:textId="77777777" w:rsidR="00BF047D" w:rsidRDefault="00BF047D" w:rsidP="00453AB1">
      <w:r>
        <w:continuationSeparator/>
      </w:r>
    </w:p>
  </w:footnote>
  <w:footnote w:type="continuationNotice" w:id="1">
    <w:p w14:paraId="550C00F5" w14:textId="77777777" w:rsidR="00BF047D" w:rsidRDefault="00BF04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0D471" w14:textId="77777777" w:rsidR="00B33D4E" w:rsidRPr="00453AB1" w:rsidRDefault="00B33D4E">
    <w:pPr>
      <w:pStyle w:val="Header"/>
      <w:jc w:val="center"/>
      <w:rPr>
        <w:rStyle w:val="NidungvnbnChar"/>
      </w:rPr>
    </w:pPr>
  </w:p>
  <w:p w14:paraId="4442DF9F" w14:textId="77777777" w:rsidR="00B33D4E" w:rsidRDefault="00B33D4E"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547156"/>
      <w:docPartObj>
        <w:docPartGallery w:val="Page Numbers (Top of Page)"/>
        <w:docPartUnique/>
      </w:docPartObj>
    </w:sdtPr>
    <w:sdtEndPr>
      <w:rPr>
        <w:noProof/>
      </w:rPr>
    </w:sdtEndPr>
    <w:sdtContent>
      <w:p w14:paraId="426B288E" w14:textId="42D85F3D" w:rsidR="00B33D4E" w:rsidRDefault="00B33D4E">
        <w:pPr>
          <w:pStyle w:val="Header"/>
          <w:jc w:val="center"/>
        </w:pPr>
        <w:r>
          <w:fldChar w:fldCharType="begin"/>
        </w:r>
        <w:r>
          <w:instrText xml:space="preserve"> PAGE   \* MERGEFORMAT </w:instrText>
        </w:r>
        <w:r>
          <w:fldChar w:fldCharType="separate"/>
        </w:r>
        <w:r w:rsidR="00FF60BA">
          <w:rPr>
            <w:noProof/>
          </w:rPr>
          <w:t>ii</w:t>
        </w:r>
        <w:r>
          <w:rPr>
            <w:noProof/>
          </w:rPr>
          <w:fldChar w:fldCharType="end"/>
        </w:r>
      </w:p>
    </w:sdtContent>
  </w:sdt>
  <w:p w14:paraId="23FFAEBF" w14:textId="77777777" w:rsidR="00B33D4E" w:rsidRDefault="00B33D4E"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90994"/>
      <w:docPartObj>
        <w:docPartGallery w:val="Page Numbers (Top of Page)"/>
        <w:docPartUnique/>
      </w:docPartObj>
    </w:sdtPr>
    <w:sdtEndPr>
      <w:rPr>
        <w:rStyle w:val="NidungvnbnChar"/>
        <w:sz w:val="26"/>
        <w:szCs w:val="26"/>
      </w:rPr>
    </w:sdtEndPr>
    <w:sdtContent>
      <w:p w14:paraId="78806AB1" w14:textId="5C8276AF" w:rsidR="00B33D4E" w:rsidRPr="00453AB1" w:rsidRDefault="00B33D4E">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F60BA">
          <w:rPr>
            <w:rStyle w:val="NidungvnbnChar"/>
            <w:noProof/>
          </w:rPr>
          <w:t>v</w:t>
        </w:r>
        <w:r w:rsidRPr="00453AB1">
          <w:rPr>
            <w:rStyle w:val="NidungvnbnChar"/>
          </w:rPr>
          <w:fldChar w:fldCharType="end"/>
        </w:r>
      </w:p>
    </w:sdtContent>
  </w:sdt>
  <w:p w14:paraId="7189F11F" w14:textId="77777777" w:rsidR="00B33D4E" w:rsidRDefault="00B33D4E" w:rsidP="0064189C">
    <w:pPr>
      <w:pStyle w:val="Nidungvnbn"/>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038832"/>
      <w:docPartObj>
        <w:docPartGallery w:val="Page Numbers (Top of Page)"/>
        <w:docPartUnique/>
      </w:docPartObj>
    </w:sdtPr>
    <w:sdtEndPr>
      <w:rPr>
        <w:noProof/>
      </w:rPr>
    </w:sdtEndPr>
    <w:sdtContent>
      <w:p w14:paraId="3DDD63FE" w14:textId="650F0E50" w:rsidR="00B33D4E" w:rsidRPr="00FF60BA" w:rsidRDefault="00FF60BA" w:rsidP="00FF60BA">
        <w:pPr>
          <w:pStyle w:val="Header"/>
          <w:jc w:val="center"/>
          <w:rPr>
            <w:lang w:val="vi-VN"/>
          </w:rPr>
        </w:pPr>
        <w:r>
          <w:t>1</w:t>
        </w:r>
      </w:p>
    </w:sdtContent>
  </w:sdt>
  <w:p w14:paraId="6B2F74C4" w14:textId="77777777" w:rsidR="00B33D4E" w:rsidRDefault="00B33D4E"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BC7"/>
    <w:multiLevelType w:val="hybridMultilevel"/>
    <w:tmpl w:val="B4F006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8C5723"/>
    <w:multiLevelType w:val="hybridMultilevel"/>
    <w:tmpl w:val="4490A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0BAB"/>
    <w:multiLevelType w:val="hybridMultilevel"/>
    <w:tmpl w:val="746E2F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254E6C7A">
      <w:start w:val="1"/>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74387"/>
    <w:multiLevelType w:val="hybridMultilevel"/>
    <w:tmpl w:val="A5A64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4AE"/>
    <w:multiLevelType w:val="multilevel"/>
    <w:tmpl w:val="717E48A0"/>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55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nsid w:val="12B55CCE"/>
    <w:multiLevelType w:val="hybridMultilevel"/>
    <w:tmpl w:val="353A7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A67585"/>
    <w:multiLevelType w:val="hybridMultilevel"/>
    <w:tmpl w:val="691CB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3F6E23"/>
    <w:multiLevelType w:val="hybridMultilevel"/>
    <w:tmpl w:val="251627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CD5BFC"/>
    <w:multiLevelType w:val="hybridMultilevel"/>
    <w:tmpl w:val="E2126E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CAD"/>
    <w:multiLevelType w:val="hybridMultilevel"/>
    <w:tmpl w:val="EE641BA6"/>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65644B"/>
    <w:multiLevelType w:val="hybridMultilevel"/>
    <w:tmpl w:val="AFA03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6D41CB"/>
    <w:multiLevelType w:val="hybridMultilevel"/>
    <w:tmpl w:val="D47C1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8D0A39"/>
    <w:multiLevelType w:val="hybridMultilevel"/>
    <w:tmpl w:val="9D4AC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1184156"/>
    <w:multiLevelType w:val="hybridMultilevel"/>
    <w:tmpl w:val="A1EA0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013CC5"/>
    <w:multiLevelType w:val="hybridMultilevel"/>
    <w:tmpl w:val="188A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8E4B00"/>
    <w:multiLevelType w:val="hybridMultilevel"/>
    <w:tmpl w:val="10ACD9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90B4DEC"/>
    <w:multiLevelType w:val="hybridMultilevel"/>
    <w:tmpl w:val="79761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4F3C93"/>
    <w:multiLevelType w:val="hybridMultilevel"/>
    <w:tmpl w:val="16784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C63130"/>
    <w:multiLevelType w:val="hybridMultilevel"/>
    <w:tmpl w:val="D24C60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085658"/>
    <w:multiLevelType w:val="hybridMultilevel"/>
    <w:tmpl w:val="4F1676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3513D2"/>
    <w:multiLevelType w:val="hybridMultilevel"/>
    <w:tmpl w:val="38823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3D6B3E"/>
    <w:multiLevelType w:val="hybridMultilevel"/>
    <w:tmpl w:val="15C8DA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3905D4D"/>
    <w:multiLevelType w:val="hybridMultilevel"/>
    <w:tmpl w:val="2B10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F06182"/>
    <w:multiLevelType w:val="hybridMultilevel"/>
    <w:tmpl w:val="F5928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236E3D"/>
    <w:multiLevelType w:val="hybridMultilevel"/>
    <w:tmpl w:val="F8D0EA0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44DF5B3D"/>
    <w:multiLevelType w:val="hybridMultilevel"/>
    <w:tmpl w:val="D62CD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738635D"/>
    <w:multiLevelType w:val="hybridMultilevel"/>
    <w:tmpl w:val="C6B0DFD0"/>
    <w:lvl w:ilvl="0" w:tplc="C81EE3FA">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7E212C"/>
    <w:multiLevelType w:val="hybridMultilevel"/>
    <w:tmpl w:val="9C38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AC0D02"/>
    <w:multiLevelType w:val="hybridMultilevel"/>
    <w:tmpl w:val="8F10B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C6E6DDC"/>
    <w:multiLevelType w:val="hybridMultilevel"/>
    <w:tmpl w:val="6E1A4CC2"/>
    <w:lvl w:ilvl="0" w:tplc="17B861E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4D3C3924"/>
    <w:multiLevelType w:val="hybridMultilevel"/>
    <w:tmpl w:val="A3DE1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E473D00"/>
    <w:multiLevelType w:val="hybridMultilevel"/>
    <w:tmpl w:val="DF3CBD30"/>
    <w:lvl w:ilvl="0" w:tplc="4E9659B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2E326D"/>
    <w:multiLevelType w:val="hybridMultilevel"/>
    <w:tmpl w:val="70D07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5138A7"/>
    <w:multiLevelType w:val="hybridMultilevel"/>
    <w:tmpl w:val="1F185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6763E8A"/>
    <w:multiLevelType w:val="hybridMultilevel"/>
    <w:tmpl w:val="C4D47E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88F3F62"/>
    <w:multiLevelType w:val="hybridMultilevel"/>
    <w:tmpl w:val="AE46645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A6102B4"/>
    <w:multiLevelType w:val="hybridMultilevel"/>
    <w:tmpl w:val="DBC239A8"/>
    <w:lvl w:ilvl="0" w:tplc="13E0C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B120F45"/>
    <w:multiLevelType w:val="hybridMultilevel"/>
    <w:tmpl w:val="FF3C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363137"/>
    <w:multiLevelType w:val="hybridMultilevel"/>
    <w:tmpl w:val="3F66B5E4"/>
    <w:lvl w:ilvl="0" w:tplc="9A4CFD4E">
      <w:start w:val="1"/>
      <w:numFmt w:val="lowerLetter"/>
      <w:lvlText w:val="%1)"/>
      <w:lvlJc w:val="left"/>
      <w:pPr>
        <w:ind w:left="1080" w:hanging="360"/>
      </w:pPr>
      <w:rPr>
        <w:rFonts w:hint="default"/>
        <w:b/>
      </w:rPr>
    </w:lvl>
    <w:lvl w:ilvl="1" w:tplc="6E925D60">
      <w:numFmt w:val="bullet"/>
      <w:lvlText w:val="-"/>
      <w:lvlJc w:val="left"/>
      <w:pPr>
        <w:ind w:left="2355" w:hanging="915"/>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E0C4FB4"/>
    <w:multiLevelType w:val="hybridMultilevel"/>
    <w:tmpl w:val="8426357A"/>
    <w:lvl w:ilvl="0" w:tplc="B41C49DA">
      <w:start w:val="1"/>
      <w:numFmt w:val="lowerLetter"/>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3260732"/>
    <w:multiLevelType w:val="hybridMultilevel"/>
    <w:tmpl w:val="63C8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9D35D7"/>
    <w:multiLevelType w:val="hybridMultilevel"/>
    <w:tmpl w:val="9F784594"/>
    <w:lvl w:ilvl="0" w:tplc="0DE2D5DC">
      <w:start w:val="1"/>
      <w:numFmt w:val="lowerLetter"/>
      <w:lvlText w:val="%1)"/>
      <w:lvlJc w:val="left"/>
      <w:pPr>
        <w:ind w:left="1080" w:hanging="360"/>
      </w:pPr>
      <w:rPr>
        <w:rFonts w:hint="default"/>
      </w:rPr>
    </w:lvl>
    <w:lvl w:ilvl="1" w:tplc="93688510">
      <w:start w:val="1008"/>
      <w:numFmt w:val="decimal"/>
      <w:lvlText w:val="%2"/>
      <w:lvlJc w:val="left"/>
      <w:pPr>
        <w:ind w:left="1995" w:hanging="555"/>
      </w:pPr>
      <w:rPr>
        <w:rFonts w:ascii="Cambria Math" w:hAnsi="Cambria Math" w:hint="default"/>
        <w:i/>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57D4577"/>
    <w:multiLevelType w:val="hybridMultilevel"/>
    <w:tmpl w:val="4C2808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6DE2A41"/>
    <w:multiLevelType w:val="hybridMultilevel"/>
    <w:tmpl w:val="85CED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6FA6291"/>
    <w:multiLevelType w:val="hybridMultilevel"/>
    <w:tmpl w:val="43D6E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76C7078"/>
    <w:multiLevelType w:val="hybridMultilevel"/>
    <w:tmpl w:val="F5206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17F5C8F"/>
    <w:multiLevelType w:val="hybridMultilevel"/>
    <w:tmpl w:val="A426C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A013E90"/>
    <w:multiLevelType w:val="hybridMultilevel"/>
    <w:tmpl w:val="CCDCA50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0"/>
  </w:num>
  <w:num w:numId="3">
    <w:abstractNumId w:val="41"/>
  </w:num>
  <w:num w:numId="4">
    <w:abstractNumId w:val="13"/>
  </w:num>
  <w:num w:numId="5">
    <w:abstractNumId w:val="2"/>
  </w:num>
  <w:num w:numId="6">
    <w:abstractNumId w:val="12"/>
  </w:num>
  <w:num w:numId="7">
    <w:abstractNumId w:val="28"/>
  </w:num>
  <w:num w:numId="8">
    <w:abstractNumId w:val="33"/>
  </w:num>
  <w:num w:numId="9">
    <w:abstractNumId w:val="20"/>
  </w:num>
  <w:num w:numId="10">
    <w:abstractNumId w:val="3"/>
  </w:num>
  <w:num w:numId="11">
    <w:abstractNumId w:val="26"/>
  </w:num>
  <w:num w:numId="12">
    <w:abstractNumId w:val="17"/>
  </w:num>
  <w:num w:numId="13">
    <w:abstractNumId w:val="0"/>
  </w:num>
  <w:num w:numId="14">
    <w:abstractNumId w:val="46"/>
  </w:num>
  <w:num w:numId="15">
    <w:abstractNumId w:val="21"/>
  </w:num>
  <w:num w:numId="16">
    <w:abstractNumId w:val="35"/>
  </w:num>
  <w:num w:numId="17">
    <w:abstractNumId w:val="40"/>
  </w:num>
  <w:num w:numId="18">
    <w:abstractNumId w:val="1"/>
  </w:num>
  <w:num w:numId="19">
    <w:abstractNumId w:val="27"/>
  </w:num>
  <w:num w:numId="20">
    <w:abstractNumId w:val="7"/>
  </w:num>
  <w:num w:numId="21">
    <w:abstractNumId w:val="10"/>
  </w:num>
  <w:num w:numId="22">
    <w:abstractNumId w:val="8"/>
  </w:num>
  <w:num w:numId="23">
    <w:abstractNumId w:val="6"/>
  </w:num>
  <w:num w:numId="24">
    <w:abstractNumId w:val="11"/>
  </w:num>
  <w:num w:numId="25">
    <w:abstractNumId w:val="32"/>
  </w:num>
  <w:num w:numId="26">
    <w:abstractNumId w:val="16"/>
  </w:num>
  <w:num w:numId="27">
    <w:abstractNumId w:val="18"/>
  </w:num>
  <w:num w:numId="28">
    <w:abstractNumId w:val="45"/>
  </w:num>
  <w:num w:numId="29">
    <w:abstractNumId w:val="22"/>
  </w:num>
  <w:num w:numId="30">
    <w:abstractNumId w:val="31"/>
  </w:num>
  <w:num w:numId="31">
    <w:abstractNumId w:val="39"/>
  </w:num>
  <w:num w:numId="32">
    <w:abstractNumId w:val="38"/>
  </w:num>
  <w:num w:numId="33">
    <w:abstractNumId w:val="23"/>
  </w:num>
  <w:num w:numId="34">
    <w:abstractNumId w:val="44"/>
  </w:num>
  <w:num w:numId="35">
    <w:abstractNumId w:val="5"/>
  </w:num>
  <w:num w:numId="36">
    <w:abstractNumId w:val="14"/>
  </w:num>
  <w:num w:numId="37">
    <w:abstractNumId w:val="42"/>
  </w:num>
  <w:num w:numId="38">
    <w:abstractNumId w:val="43"/>
  </w:num>
  <w:num w:numId="39">
    <w:abstractNumId w:val="34"/>
  </w:num>
  <w:num w:numId="40">
    <w:abstractNumId w:val="24"/>
  </w:num>
  <w:num w:numId="41">
    <w:abstractNumId w:val="37"/>
  </w:num>
  <w:num w:numId="42">
    <w:abstractNumId w:val="19"/>
  </w:num>
  <w:num w:numId="43">
    <w:abstractNumId w:val="15"/>
  </w:num>
  <w:num w:numId="44">
    <w:abstractNumId w:val="25"/>
  </w:num>
  <w:num w:numId="45">
    <w:abstractNumId w:val="47"/>
  </w:num>
  <w:num w:numId="46">
    <w:abstractNumId w:val="9"/>
  </w:num>
  <w:num w:numId="47">
    <w:abstractNumId w:val="29"/>
  </w:num>
  <w:num w:numId="48">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0A"/>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1881"/>
    <w:rsid w:val="0002217D"/>
    <w:rsid w:val="00022AB1"/>
    <w:rsid w:val="000231FF"/>
    <w:rsid w:val="00024496"/>
    <w:rsid w:val="000261E6"/>
    <w:rsid w:val="00031F05"/>
    <w:rsid w:val="00031FDC"/>
    <w:rsid w:val="00040EB5"/>
    <w:rsid w:val="00041EB1"/>
    <w:rsid w:val="00044678"/>
    <w:rsid w:val="00047066"/>
    <w:rsid w:val="00047132"/>
    <w:rsid w:val="00047537"/>
    <w:rsid w:val="000561DC"/>
    <w:rsid w:val="00061022"/>
    <w:rsid w:val="000627B5"/>
    <w:rsid w:val="00064708"/>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500"/>
    <w:rsid w:val="000906E6"/>
    <w:rsid w:val="000907EF"/>
    <w:rsid w:val="00091FAD"/>
    <w:rsid w:val="000923FE"/>
    <w:rsid w:val="00092475"/>
    <w:rsid w:val="0009391D"/>
    <w:rsid w:val="00094020"/>
    <w:rsid w:val="0009795A"/>
    <w:rsid w:val="00097FC7"/>
    <w:rsid w:val="000A29CB"/>
    <w:rsid w:val="000A3C13"/>
    <w:rsid w:val="000A5EFF"/>
    <w:rsid w:val="000B1191"/>
    <w:rsid w:val="000B390C"/>
    <w:rsid w:val="000B3982"/>
    <w:rsid w:val="000B66E1"/>
    <w:rsid w:val="000B6B48"/>
    <w:rsid w:val="000C0355"/>
    <w:rsid w:val="000C0C34"/>
    <w:rsid w:val="000C2123"/>
    <w:rsid w:val="000C21EA"/>
    <w:rsid w:val="000C76CD"/>
    <w:rsid w:val="000D1886"/>
    <w:rsid w:val="000D47A0"/>
    <w:rsid w:val="000D6BF1"/>
    <w:rsid w:val="000D77D4"/>
    <w:rsid w:val="000D7EE6"/>
    <w:rsid w:val="000E2182"/>
    <w:rsid w:val="000E33CB"/>
    <w:rsid w:val="000E511A"/>
    <w:rsid w:val="000E52E8"/>
    <w:rsid w:val="000F0A67"/>
    <w:rsid w:val="000F487F"/>
    <w:rsid w:val="000F4A6A"/>
    <w:rsid w:val="0010236F"/>
    <w:rsid w:val="001025F9"/>
    <w:rsid w:val="00102699"/>
    <w:rsid w:val="0010371E"/>
    <w:rsid w:val="0011033D"/>
    <w:rsid w:val="00115628"/>
    <w:rsid w:val="00115F33"/>
    <w:rsid w:val="001164DB"/>
    <w:rsid w:val="00116504"/>
    <w:rsid w:val="001165FB"/>
    <w:rsid w:val="00116807"/>
    <w:rsid w:val="00122B6D"/>
    <w:rsid w:val="00124585"/>
    <w:rsid w:val="00125477"/>
    <w:rsid w:val="00131BFE"/>
    <w:rsid w:val="001321C0"/>
    <w:rsid w:val="00132777"/>
    <w:rsid w:val="001330D5"/>
    <w:rsid w:val="00135B3E"/>
    <w:rsid w:val="00135CD7"/>
    <w:rsid w:val="00136CC8"/>
    <w:rsid w:val="001404FB"/>
    <w:rsid w:val="00141512"/>
    <w:rsid w:val="00143182"/>
    <w:rsid w:val="00145FFA"/>
    <w:rsid w:val="001478DC"/>
    <w:rsid w:val="001564A9"/>
    <w:rsid w:val="00157C09"/>
    <w:rsid w:val="0016388C"/>
    <w:rsid w:val="00166DC0"/>
    <w:rsid w:val="00175C0A"/>
    <w:rsid w:val="00176961"/>
    <w:rsid w:val="00177980"/>
    <w:rsid w:val="00183877"/>
    <w:rsid w:val="0018400B"/>
    <w:rsid w:val="00186CAE"/>
    <w:rsid w:val="00187FA6"/>
    <w:rsid w:val="0019042E"/>
    <w:rsid w:val="0019113C"/>
    <w:rsid w:val="00191908"/>
    <w:rsid w:val="001958F5"/>
    <w:rsid w:val="00196824"/>
    <w:rsid w:val="001A1498"/>
    <w:rsid w:val="001A2931"/>
    <w:rsid w:val="001A2B89"/>
    <w:rsid w:val="001A48C1"/>
    <w:rsid w:val="001A5539"/>
    <w:rsid w:val="001B172C"/>
    <w:rsid w:val="001B1CF0"/>
    <w:rsid w:val="001B3473"/>
    <w:rsid w:val="001B35CC"/>
    <w:rsid w:val="001B4CCF"/>
    <w:rsid w:val="001B6392"/>
    <w:rsid w:val="001C1544"/>
    <w:rsid w:val="001C2C80"/>
    <w:rsid w:val="001C2F98"/>
    <w:rsid w:val="001C4E26"/>
    <w:rsid w:val="001C5A5E"/>
    <w:rsid w:val="001C68C6"/>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42C7"/>
    <w:rsid w:val="002059F5"/>
    <w:rsid w:val="00207DC2"/>
    <w:rsid w:val="00211478"/>
    <w:rsid w:val="002138CB"/>
    <w:rsid w:val="0021392B"/>
    <w:rsid w:val="00214587"/>
    <w:rsid w:val="00221912"/>
    <w:rsid w:val="00221E3F"/>
    <w:rsid w:val="002267DA"/>
    <w:rsid w:val="00226A9C"/>
    <w:rsid w:val="00227D7A"/>
    <w:rsid w:val="002317AF"/>
    <w:rsid w:val="0023338E"/>
    <w:rsid w:val="00233AC9"/>
    <w:rsid w:val="0023600A"/>
    <w:rsid w:val="00237482"/>
    <w:rsid w:val="00237BE3"/>
    <w:rsid w:val="00241DE4"/>
    <w:rsid w:val="00242D57"/>
    <w:rsid w:val="00243F77"/>
    <w:rsid w:val="00245E22"/>
    <w:rsid w:val="0024649E"/>
    <w:rsid w:val="002469A3"/>
    <w:rsid w:val="002470DA"/>
    <w:rsid w:val="002514C6"/>
    <w:rsid w:val="00251C84"/>
    <w:rsid w:val="00252F26"/>
    <w:rsid w:val="0025385E"/>
    <w:rsid w:val="00253BD6"/>
    <w:rsid w:val="00254073"/>
    <w:rsid w:val="002541C5"/>
    <w:rsid w:val="00255160"/>
    <w:rsid w:val="00256322"/>
    <w:rsid w:val="00257377"/>
    <w:rsid w:val="0026089B"/>
    <w:rsid w:val="002608D1"/>
    <w:rsid w:val="0026384A"/>
    <w:rsid w:val="00264743"/>
    <w:rsid w:val="0026479B"/>
    <w:rsid w:val="0027034D"/>
    <w:rsid w:val="00270A03"/>
    <w:rsid w:val="00273584"/>
    <w:rsid w:val="00275D29"/>
    <w:rsid w:val="00276E10"/>
    <w:rsid w:val="002804C7"/>
    <w:rsid w:val="0028077D"/>
    <w:rsid w:val="002810BC"/>
    <w:rsid w:val="00291721"/>
    <w:rsid w:val="002920D2"/>
    <w:rsid w:val="00293248"/>
    <w:rsid w:val="0029424B"/>
    <w:rsid w:val="00295D27"/>
    <w:rsid w:val="00297C8B"/>
    <w:rsid w:val="002A0349"/>
    <w:rsid w:val="002A2B53"/>
    <w:rsid w:val="002A3C36"/>
    <w:rsid w:val="002A4444"/>
    <w:rsid w:val="002A597B"/>
    <w:rsid w:val="002A59BE"/>
    <w:rsid w:val="002A6088"/>
    <w:rsid w:val="002A6383"/>
    <w:rsid w:val="002A6886"/>
    <w:rsid w:val="002A6A75"/>
    <w:rsid w:val="002A7D18"/>
    <w:rsid w:val="002B00F1"/>
    <w:rsid w:val="002B0868"/>
    <w:rsid w:val="002B2899"/>
    <w:rsid w:val="002B30EA"/>
    <w:rsid w:val="002B4B20"/>
    <w:rsid w:val="002B7A92"/>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2986"/>
    <w:rsid w:val="002E2ED7"/>
    <w:rsid w:val="002E6110"/>
    <w:rsid w:val="002F12D4"/>
    <w:rsid w:val="002F2024"/>
    <w:rsid w:val="002F52FD"/>
    <w:rsid w:val="002F576F"/>
    <w:rsid w:val="002F5AA2"/>
    <w:rsid w:val="002F61FC"/>
    <w:rsid w:val="00300BF6"/>
    <w:rsid w:val="003017B5"/>
    <w:rsid w:val="00304086"/>
    <w:rsid w:val="0030420D"/>
    <w:rsid w:val="003061E1"/>
    <w:rsid w:val="00307464"/>
    <w:rsid w:val="00311981"/>
    <w:rsid w:val="00312AD1"/>
    <w:rsid w:val="00312DDE"/>
    <w:rsid w:val="00312F87"/>
    <w:rsid w:val="003138C4"/>
    <w:rsid w:val="0031711A"/>
    <w:rsid w:val="00317DC9"/>
    <w:rsid w:val="003218FF"/>
    <w:rsid w:val="00322D67"/>
    <w:rsid w:val="00322F09"/>
    <w:rsid w:val="00325192"/>
    <w:rsid w:val="00326277"/>
    <w:rsid w:val="00327F43"/>
    <w:rsid w:val="00332F6E"/>
    <w:rsid w:val="0033462A"/>
    <w:rsid w:val="00334DF1"/>
    <w:rsid w:val="003405A3"/>
    <w:rsid w:val="00341600"/>
    <w:rsid w:val="00341ADA"/>
    <w:rsid w:val="00342E73"/>
    <w:rsid w:val="00343C1C"/>
    <w:rsid w:val="00345D7A"/>
    <w:rsid w:val="00345DC4"/>
    <w:rsid w:val="003470C7"/>
    <w:rsid w:val="003502ED"/>
    <w:rsid w:val="0035504E"/>
    <w:rsid w:val="00355416"/>
    <w:rsid w:val="00355638"/>
    <w:rsid w:val="003561A1"/>
    <w:rsid w:val="003611B1"/>
    <w:rsid w:val="0036268C"/>
    <w:rsid w:val="00367D1D"/>
    <w:rsid w:val="0037409F"/>
    <w:rsid w:val="003767EA"/>
    <w:rsid w:val="00376CB0"/>
    <w:rsid w:val="0038082C"/>
    <w:rsid w:val="003818D0"/>
    <w:rsid w:val="00383196"/>
    <w:rsid w:val="00383875"/>
    <w:rsid w:val="00390CDA"/>
    <w:rsid w:val="00392238"/>
    <w:rsid w:val="00394013"/>
    <w:rsid w:val="003A0E4B"/>
    <w:rsid w:val="003A1A43"/>
    <w:rsid w:val="003A3043"/>
    <w:rsid w:val="003A45F7"/>
    <w:rsid w:val="003A529D"/>
    <w:rsid w:val="003A6254"/>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5CC6"/>
    <w:rsid w:val="004062A7"/>
    <w:rsid w:val="00406F7A"/>
    <w:rsid w:val="00410B08"/>
    <w:rsid w:val="00410D91"/>
    <w:rsid w:val="00411FFE"/>
    <w:rsid w:val="00412775"/>
    <w:rsid w:val="00413883"/>
    <w:rsid w:val="0041523E"/>
    <w:rsid w:val="0041543C"/>
    <w:rsid w:val="00415CF8"/>
    <w:rsid w:val="0041606A"/>
    <w:rsid w:val="00417A63"/>
    <w:rsid w:val="00421001"/>
    <w:rsid w:val="00422476"/>
    <w:rsid w:val="004317AB"/>
    <w:rsid w:val="00432529"/>
    <w:rsid w:val="00433E1A"/>
    <w:rsid w:val="004340C9"/>
    <w:rsid w:val="00434949"/>
    <w:rsid w:val="00434B9A"/>
    <w:rsid w:val="0043571C"/>
    <w:rsid w:val="00437413"/>
    <w:rsid w:val="00440E25"/>
    <w:rsid w:val="00441E65"/>
    <w:rsid w:val="0044218F"/>
    <w:rsid w:val="004458CB"/>
    <w:rsid w:val="00447133"/>
    <w:rsid w:val="00447175"/>
    <w:rsid w:val="00453AB1"/>
    <w:rsid w:val="00455AAF"/>
    <w:rsid w:val="0045655F"/>
    <w:rsid w:val="0046008B"/>
    <w:rsid w:val="004642D6"/>
    <w:rsid w:val="0046645C"/>
    <w:rsid w:val="004667D2"/>
    <w:rsid w:val="004711B2"/>
    <w:rsid w:val="00471711"/>
    <w:rsid w:val="0047257A"/>
    <w:rsid w:val="00475B4D"/>
    <w:rsid w:val="00475D12"/>
    <w:rsid w:val="00477B06"/>
    <w:rsid w:val="00480EE1"/>
    <w:rsid w:val="00482771"/>
    <w:rsid w:val="00482A67"/>
    <w:rsid w:val="00483A55"/>
    <w:rsid w:val="00484005"/>
    <w:rsid w:val="004840CB"/>
    <w:rsid w:val="0049014F"/>
    <w:rsid w:val="00494844"/>
    <w:rsid w:val="00494FC4"/>
    <w:rsid w:val="00496379"/>
    <w:rsid w:val="004964EE"/>
    <w:rsid w:val="004968AB"/>
    <w:rsid w:val="004A08FE"/>
    <w:rsid w:val="004A1F67"/>
    <w:rsid w:val="004A559B"/>
    <w:rsid w:val="004A7C39"/>
    <w:rsid w:val="004B14F0"/>
    <w:rsid w:val="004B1FB6"/>
    <w:rsid w:val="004B29B1"/>
    <w:rsid w:val="004B4764"/>
    <w:rsid w:val="004B4A47"/>
    <w:rsid w:val="004B59DD"/>
    <w:rsid w:val="004B5A4D"/>
    <w:rsid w:val="004B79EB"/>
    <w:rsid w:val="004C1B97"/>
    <w:rsid w:val="004C3584"/>
    <w:rsid w:val="004C5AFB"/>
    <w:rsid w:val="004C654D"/>
    <w:rsid w:val="004C6A89"/>
    <w:rsid w:val="004C7A0D"/>
    <w:rsid w:val="004C7B9C"/>
    <w:rsid w:val="004D1361"/>
    <w:rsid w:val="004D2B86"/>
    <w:rsid w:val="004D328A"/>
    <w:rsid w:val="004D4681"/>
    <w:rsid w:val="004D701A"/>
    <w:rsid w:val="004E02D8"/>
    <w:rsid w:val="004E0A3F"/>
    <w:rsid w:val="004E3C16"/>
    <w:rsid w:val="004E3E78"/>
    <w:rsid w:val="004F68FF"/>
    <w:rsid w:val="004F78FC"/>
    <w:rsid w:val="004F79A0"/>
    <w:rsid w:val="00500E77"/>
    <w:rsid w:val="005026D4"/>
    <w:rsid w:val="005029AE"/>
    <w:rsid w:val="00504CE8"/>
    <w:rsid w:val="005061BF"/>
    <w:rsid w:val="00507ACB"/>
    <w:rsid w:val="00511C2E"/>
    <w:rsid w:val="005125B8"/>
    <w:rsid w:val="00512D4B"/>
    <w:rsid w:val="00514613"/>
    <w:rsid w:val="00521510"/>
    <w:rsid w:val="00522EDD"/>
    <w:rsid w:val="00525FBA"/>
    <w:rsid w:val="00531D29"/>
    <w:rsid w:val="005328EE"/>
    <w:rsid w:val="00533646"/>
    <w:rsid w:val="00534C3F"/>
    <w:rsid w:val="00534F27"/>
    <w:rsid w:val="00535EA9"/>
    <w:rsid w:val="00537214"/>
    <w:rsid w:val="00537F11"/>
    <w:rsid w:val="005418FC"/>
    <w:rsid w:val="00546D2F"/>
    <w:rsid w:val="0054741E"/>
    <w:rsid w:val="005508B8"/>
    <w:rsid w:val="005515AE"/>
    <w:rsid w:val="0055175B"/>
    <w:rsid w:val="00551B9A"/>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87304"/>
    <w:rsid w:val="00590FD9"/>
    <w:rsid w:val="005944C9"/>
    <w:rsid w:val="00596856"/>
    <w:rsid w:val="00597AD0"/>
    <w:rsid w:val="005A09D8"/>
    <w:rsid w:val="005A1AE2"/>
    <w:rsid w:val="005A342D"/>
    <w:rsid w:val="005A5EF5"/>
    <w:rsid w:val="005A7E4D"/>
    <w:rsid w:val="005B2BEB"/>
    <w:rsid w:val="005B4E18"/>
    <w:rsid w:val="005B615F"/>
    <w:rsid w:val="005B7259"/>
    <w:rsid w:val="005B7E05"/>
    <w:rsid w:val="005C07A7"/>
    <w:rsid w:val="005C07FC"/>
    <w:rsid w:val="005C321F"/>
    <w:rsid w:val="005C5274"/>
    <w:rsid w:val="005D0A88"/>
    <w:rsid w:val="005D1999"/>
    <w:rsid w:val="005D1EC2"/>
    <w:rsid w:val="005D4D65"/>
    <w:rsid w:val="005D5C20"/>
    <w:rsid w:val="005E2E9C"/>
    <w:rsid w:val="005E3E6C"/>
    <w:rsid w:val="005E4587"/>
    <w:rsid w:val="005E475A"/>
    <w:rsid w:val="005E5078"/>
    <w:rsid w:val="005E6CD4"/>
    <w:rsid w:val="005F3F26"/>
    <w:rsid w:val="005F5AF2"/>
    <w:rsid w:val="005F6BEC"/>
    <w:rsid w:val="0060095E"/>
    <w:rsid w:val="00602D02"/>
    <w:rsid w:val="006031DA"/>
    <w:rsid w:val="006035F2"/>
    <w:rsid w:val="00605208"/>
    <w:rsid w:val="00612205"/>
    <w:rsid w:val="00612A31"/>
    <w:rsid w:val="00617688"/>
    <w:rsid w:val="00621184"/>
    <w:rsid w:val="0062217E"/>
    <w:rsid w:val="00625990"/>
    <w:rsid w:val="006277F3"/>
    <w:rsid w:val="00633887"/>
    <w:rsid w:val="006358F6"/>
    <w:rsid w:val="00641049"/>
    <w:rsid w:val="0064189C"/>
    <w:rsid w:val="00642693"/>
    <w:rsid w:val="00647757"/>
    <w:rsid w:val="00647923"/>
    <w:rsid w:val="00650C7F"/>
    <w:rsid w:val="00650D6A"/>
    <w:rsid w:val="0065510C"/>
    <w:rsid w:val="00656572"/>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122"/>
    <w:rsid w:val="006B1799"/>
    <w:rsid w:val="006B29E8"/>
    <w:rsid w:val="006B3451"/>
    <w:rsid w:val="006B5DDE"/>
    <w:rsid w:val="006B694D"/>
    <w:rsid w:val="006C0284"/>
    <w:rsid w:val="006C0C6A"/>
    <w:rsid w:val="006C19E1"/>
    <w:rsid w:val="006C27E1"/>
    <w:rsid w:val="006C2EAE"/>
    <w:rsid w:val="006C36DE"/>
    <w:rsid w:val="006C6E52"/>
    <w:rsid w:val="006C7977"/>
    <w:rsid w:val="006D05B7"/>
    <w:rsid w:val="006D0BC9"/>
    <w:rsid w:val="006D1207"/>
    <w:rsid w:val="006D1B5C"/>
    <w:rsid w:val="006D4FC3"/>
    <w:rsid w:val="006E0182"/>
    <w:rsid w:val="006E03D3"/>
    <w:rsid w:val="006E0DEB"/>
    <w:rsid w:val="006E1B30"/>
    <w:rsid w:val="006E46F5"/>
    <w:rsid w:val="006E6056"/>
    <w:rsid w:val="006F264D"/>
    <w:rsid w:val="006F43A7"/>
    <w:rsid w:val="006F52D5"/>
    <w:rsid w:val="00715874"/>
    <w:rsid w:val="00715E62"/>
    <w:rsid w:val="00717A06"/>
    <w:rsid w:val="00721003"/>
    <w:rsid w:val="00724969"/>
    <w:rsid w:val="007258F2"/>
    <w:rsid w:val="00725B3C"/>
    <w:rsid w:val="00726043"/>
    <w:rsid w:val="00726E62"/>
    <w:rsid w:val="00727A8D"/>
    <w:rsid w:val="00727D22"/>
    <w:rsid w:val="00730A3D"/>
    <w:rsid w:val="00732E1D"/>
    <w:rsid w:val="0073685A"/>
    <w:rsid w:val="00737340"/>
    <w:rsid w:val="007430B9"/>
    <w:rsid w:val="00743F7E"/>
    <w:rsid w:val="0074420E"/>
    <w:rsid w:val="00744264"/>
    <w:rsid w:val="00744B41"/>
    <w:rsid w:val="00745EFE"/>
    <w:rsid w:val="00750A50"/>
    <w:rsid w:val="00750BBB"/>
    <w:rsid w:val="00750CE5"/>
    <w:rsid w:val="00751529"/>
    <w:rsid w:val="007518D9"/>
    <w:rsid w:val="0075195C"/>
    <w:rsid w:val="00752AD6"/>
    <w:rsid w:val="007537B8"/>
    <w:rsid w:val="007561C0"/>
    <w:rsid w:val="0076012A"/>
    <w:rsid w:val="00764AFE"/>
    <w:rsid w:val="00765673"/>
    <w:rsid w:val="00765D9D"/>
    <w:rsid w:val="00767AF7"/>
    <w:rsid w:val="00767C52"/>
    <w:rsid w:val="00767CD5"/>
    <w:rsid w:val="0077271D"/>
    <w:rsid w:val="00772A10"/>
    <w:rsid w:val="00774292"/>
    <w:rsid w:val="00774A80"/>
    <w:rsid w:val="00776F54"/>
    <w:rsid w:val="00777800"/>
    <w:rsid w:val="00782194"/>
    <w:rsid w:val="00784EEA"/>
    <w:rsid w:val="00786B06"/>
    <w:rsid w:val="00790263"/>
    <w:rsid w:val="00792315"/>
    <w:rsid w:val="00792C78"/>
    <w:rsid w:val="007947F2"/>
    <w:rsid w:val="0079530C"/>
    <w:rsid w:val="00796AB7"/>
    <w:rsid w:val="007970BD"/>
    <w:rsid w:val="007A03AC"/>
    <w:rsid w:val="007A1F6A"/>
    <w:rsid w:val="007A24E9"/>
    <w:rsid w:val="007A584F"/>
    <w:rsid w:val="007B077D"/>
    <w:rsid w:val="007B18D4"/>
    <w:rsid w:val="007B1A23"/>
    <w:rsid w:val="007B1F40"/>
    <w:rsid w:val="007B493C"/>
    <w:rsid w:val="007B4DE8"/>
    <w:rsid w:val="007B5F4E"/>
    <w:rsid w:val="007B738A"/>
    <w:rsid w:val="007B782D"/>
    <w:rsid w:val="007B78F9"/>
    <w:rsid w:val="007B7FF5"/>
    <w:rsid w:val="007C021D"/>
    <w:rsid w:val="007C0E99"/>
    <w:rsid w:val="007C2682"/>
    <w:rsid w:val="007C5300"/>
    <w:rsid w:val="007C5C87"/>
    <w:rsid w:val="007C652B"/>
    <w:rsid w:val="007C706C"/>
    <w:rsid w:val="007C7DD1"/>
    <w:rsid w:val="007D0718"/>
    <w:rsid w:val="007D2D75"/>
    <w:rsid w:val="007D3D8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3D7A"/>
    <w:rsid w:val="00804F70"/>
    <w:rsid w:val="008107A9"/>
    <w:rsid w:val="00811121"/>
    <w:rsid w:val="00812242"/>
    <w:rsid w:val="008141EB"/>
    <w:rsid w:val="0081476E"/>
    <w:rsid w:val="008162ED"/>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6303"/>
    <w:rsid w:val="0085744F"/>
    <w:rsid w:val="00861BEF"/>
    <w:rsid w:val="008630F6"/>
    <w:rsid w:val="00864E83"/>
    <w:rsid w:val="00867C2D"/>
    <w:rsid w:val="008702D9"/>
    <w:rsid w:val="008715E3"/>
    <w:rsid w:val="008723D4"/>
    <w:rsid w:val="00872606"/>
    <w:rsid w:val="008730A8"/>
    <w:rsid w:val="00873308"/>
    <w:rsid w:val="00873E8E"/>
    <w:rsid w:val="008746D8"/>
    <w:rsid w:val="008770CF"/>
    <w:rsid w:val="00880584"/>
    <w:rsid w:val="00880D36"/>
    <w:rsid w:val="00882B10"/>
    <w:rsid w:val="00883673"/>
    <w:rsid w:val="00885F07"/>
    <w:rsid w:val="008865DB"/>
    <w:rsid w:val="008870DC"/>
    <w:rsid w:val="0088758B"/>
    <w:rsid w:val="00887DA5"/>
    <w:rsid w:val="0089053D"/>
    <w:rsid w:val="008910CC"/>
    <w:rsid w:val="0089267B"/>
    <w:rsid w:val="008944CD"/>
    <w:rsid w:val="00894D7E"/>
    <w:rsid w:val="00895257"/>
    <w:rsid w:val="008A1AFE"/>
    <w:rsid w:val="008A2177"/>
    <w:rsid w:val="008A44E4"/>
    <w:rsid w:val="008A4B5B"/>
    <w:rsid w:val="008B09E9"/>
    <w:rsid w:val="008B1328"/>
    <w:rsid w:val="008B164B"/>
    <w:rsid w:val="008B1776"/>
    <w:rsid w:val="008B464E"/>
    <w:rsid w:val="008B7FAC"/>
    <w:rsid w:val="008C1B22"/>
    <w:rsid w:val="008C27A8"/>
    <w:rsid w:val="008C34F7"/>
    <w:rsid w:val="008C449A"/>
    <w:rsid w:val="008C68AC"/>
    <w:rsid w:val="008C6CC3"/>
    <w:rsid w:val="008D27BE"/>
    <w:rsid w:val="008D473A"/>
    <w:rsid w:val="008D5F38"/>
    <w:rsid w:val="008D6D1C"/>
    <w:rsid w:val="008D797C"/>
    <w:rsid w:val="008E03A5"/>
    <w:rsid w:val="008E2972"/>
    <w:rsid w:val="008E2AB5"/>
    <w:rsid w:val="008E6453"/>
    <w:rsid w:val="008F018A"/>
    <w:rsid w:val="008F1D14"/>
    <w:rsid w:val="008F59E9"/>
    <w:rsid w:val="008F6B7C"/>
    <w:rsid w:val="00900D44"/>
    <w:rsid w:val="009039CD"/>
    <w:rsid w:val="00910FC2"/>
    <w:rsid w:val="009110E4"/>
    <w:rsid w:val="00911C5A"/>
    <w:rsid w:val="0091295D"/>
    <w:rsid w:val="00912A7F"/>
    <w:rsid w:val="00914331"/>
    <w:rsid w:val="00914E0E"/>
    <w:rsid w:val="009150DD"/>
    <w:rsid w:val="0091566D"/>
    <w:rsid w:val="00916B7C"/>
    <w:rsid w:val="0092073E"/>
    <w:rsid w:val="00921D0A"/>
    <w:rsid w:val="00922739"/>
    <w:rsid w:val="00930B96"/>
    <w:rsid w:val="00931327"/>
    <w:rsid w:val="00935ED5"/>
    <w:rsid w:val="00937DF5"/>
    <w:rsid w:val="009413C9"/>
    <w:rsid w:val="00942B81"/>
    <w:rsid w:val="00942D85"/>
    <w:rsid w:val="00942E00"/>
    <w:rsid w:val="00946108"/>
    <w:rsid w:val="009464C8"/>
    <w:rsid w:val="00947174"/>
    <w:rsid w:val="009504F1"/>
    <w:rsid w:val="00950B13"/>
    <w:rsid w:val="0095177D"/>
    <w:rsid w:val="00951B22"/>
    <w:rsid w:val="009527BD"/>
    <w:rsid w:val="009543B6"/>
    <w:rsid w:val="00954D57"/>
    <w:rsid w:val="009568D4"/>
    <w:rsid w:val="00957556"/>
    <w:rsid w:val="009600A1"/>
    <w:rsid w:val="00961EA9"/>
    <w:rsid w:val="009631CB"/>
    <w:rsid w:val="0096386A"/>
    <w:rsid w:val="00963AE5"/>
    <w:rsid w:val="00967555"/>
    <w:rsid w:val="009709DD"/>
    <w:rsid w:val="00971934"/>
    <w:rsid w:val="00972F5F"/>
    <w:rsid w:val="00975899"/>
    <w:rsid w:val="00975C71"/>
    <w:rsid w:val="0097682F"/>
    <w:rsid w:val="00977569"/>
    <w:rsid w:val="009808D1"/>
    <w:rsid w:val="009814B7"/>
    <w:rsid w:val="0098167D"/>
    <w:rsid w:val="00983C8D"/>
    <w:rsid w:val="0098473B"/>
    <w:rsid w:val="00991E35"/>
    <w:rsid w:val="00993BD7"/>
    <w:rsid w:val="009950D8"/>
    <w:rsid w:val="00995605"/>
    <w:rsid w:val="00995A0A"/>
    <w:rsid w:val="009A0F98"/>
    <w:rsid w:val="009A1965"/>
    <w:rsid w:val="009A2F7B"/>
    <w:rsid w:val="009A3CFB"/>
    <w:rsid w:val="009A515E"/>
    <w:rsid w:val="009A5FE3"/>
    <w:rsid w:val="009A69AF"/>
    <w:rsid w:val="009A75A3"/>
    <w:rsid w:val="009B1406"/>
    <w:rsid w:val="009B1AFB"/>
    <w:rsid w:val="009B23A4"/>
    <w:rsid w:val="009B514A"/>
    <w:rsid w:val="009B5A21"/>
    <w:rsid w:val="009B615A"/>
    <w:rsid w:val="009B7272"/>
    <w:rsid w:val="009C0A5E"/>
    <w:rsid w:val="009C540B"/>
    <w:rsid w:val="009C58E7"/>
    <w:rsid w:val="009C6943"/>
    <w:rsid w:val="009C6C4F"/>
    <w:rsid w:val="009C6D6C"/>
    <w:rsid w:val="009D0065"/>
    <w:rsid w:val="009D1E55"/>
    <w:rsid w:val="009D1F36"/>
    <w:rsid w:val="009D6C0B"/>
    <w:rsid w:val="009E1C0E"/>
    <w:rsid w:val="009E4F6D"/>
    <w:rsid w:val="009E5C7A"/>
    <w:rsid w:val="009E64CF"/>
    <w:rsid w:val="009F09C5"/>
    <w:rsid w:val="009F4655"/>
    <w:rsid w:val="009F6DC5"/>
    <w:rsid w:val="009F7AF0"/>
    <w:rsid w:val="00A0021B"/>
    <w:rsid w:val="00A00577"/>
    <w:rsid w:val="00A008F4"/>
    <w:rsid w:val="00A01CA8"/>
    <w:rsid w:val="00A0255A"/>
    <w:rsid w:val="00A0308B"/>
    <w:rsid w:val="00A06044"/>
    <w:rsid w:val="00A068EB"/>
    <w:rsid w:val="00A1036C"/>
    <w:rsid w:val="00A10E00"/>
    <w:rsid w:val="00A110DE"/>
    <w:rsid w:val="00A141BF"/>
    <w:rsid w:val="00A14D15"/>
    <w:rsid w:val="00A1517C"/>
    <w:rsid w:val="00A167B7"/>
    <w:rsid w:val="00A17B8D"/>
    <w:rsid w:val="00A2308F"/>
    <w:rsid w:val="00A23BE5"/>
    <w:rsid w:val="00A262B4"/>
    <w:rsid w:val="00A27750"/>
    <w:rsid w:val="00A30E83"/>
    <w:rsid w:val="00A31CCE"/>
    <w:rsid w:val="00A33D6B"/>
    <w:rsid w:val="00A33ED6"/>
    <w:rsid w:val="00A34BC9"/>
    <w:rsid w:val="00A34F50"/>
    <w:rsid w:val="00A35035"/>
    <w:rsid w:val="00A36A0F"/>
    <w:rsid w:val="00A37D42"/>
    <w:rsid w:val="00A4299A"/>
    <w:rsid w:val="00A430B3"/>
    <w:rsid w:val="00A43B20"/>
    <w:rsid w:val="00A45914"/>
    <w:rsid w:val="00A514F1"/>
    <w:rsid w:val="00A51620"/>
    <w:rsid w:val="00A54BBB"/>
    <w:rsid w:val="00A60753"/>
    <w:rsid w:val="00A628D6"/>
    <w:rsid w:val="00A70634"/>
    <w:rsid w:val="00A7224B"/>
    <w:rsid w:val="00A80B3D"/>
    <w:rsid w:val="00A80C39"/>
    <w:rsid w:val="00A8142D"/>
    <w:rsid w:val="00A8257B"/>
    <w:rsid w:val="00A8401C"/>
    <w:rsid w:val="00A846C7"/>
    <w:rsid w:val="00A84F57"/>
    <w:rsid w:val="00A86AD5"/>
    <w:rsid w:val="00A9172F"/>
    <w:rsid w:val="00A91820"/>
    <w:rsid w:val="00A9192E"/>
    <w:rsid w:val="00A96D9E"/>
    <w:rsid w:val="00A97B41"/>
    <w:rsid w:val="00AA35D1"/>
    <w:rsid w:val="00AA38A1"/>
    <w:rsid w:val="00AA639F"/>
    <w:rsid w:val="00AB274B"/>
    <w:rsid w:val="00AB49C4"/>
    <w:rsid w:val="00AB768D"/>
    <w:rsid w:val="00AC020C"/>
    <w:rsid w:val="00AC27AF"/>
    <w:rsid w:val="00AC4280"/>
    <w:rsid w:val="00AC61BF"/>
    <w:rsid w:val="00AD02DA"/>
    <w:rsid w:val="00AD102C"/>
    <w:rsid w:val="00AD235E"/>
    <w:rsid w:val="00AD2713"/>
    <w:rsid w:val="00AD4421"/>
    <w:rsid w:val="00AD51A1"/>
    <w:rsid w:val="00AE01CC"/>
    <w:rsid w:val="00AE21EF"/>
    <w:rsid w:val="00AE4292"/>
    <w:rsid w:val="00AE5A4D"/>
    <w:rsid w:val="00AE5B40"/>
    <w:rsid w:val="00AF06AF"/>
    <w:rsid w:val="00AF0EDC"/>
    <w:rsid w:val="00AF1E93"/>
    <w:rsid w:val="00AF7A13"/>
    <w:rsid w:val="00B0058F"/>
    <w:rsid w:val="00B014C8"/>
    <w:rsid w:val="00B05D2A"/>
    <w:rsid w:val="00B07331"/>
    <w:rsid w:val="00B127A5"/>
    <w:rsid w:val="00B12870"/>
    <w:rsid w:val="00B12E19"/>
    <w:rsid w:val="00B13E82"/>
    <w:rsid w:val="00B1468B"/>
    <w:rsid w:val="00B153C0"/>
    <w:rsid w:val="00B178E4"/>
    <w:rsid w:val="00B17D90"/>
    <w:rsid w:val="00B21CF2"/>
    <w:rsid w:val="00B22036"/>
    <w:rsid w:val="00B23E61"/>
    <w:rsid w:val="00B24383"/>
    <w:rsid w:val="00B253E0"/>
    <w:rsid w:val="00B26DAF"/>
    <w:rsid w:val="00B26F7C"/>
    <w:rsid w:val="00B30413"/>
    <w:rsid w:val="00B329C1"/>
    <w:rsid w:val="00B33D4E"/>
    <w:rsid w:val="00B353B1"/>
    <w:rsid w:val="00B35A6F"/>
    <w:rsid w:val="00B410DA"/>
    <w:rsid w:val="00B437ED"/>
    <w:rsid w:val="00B534B7"/>
    <w:rsid w:val="00B5427A"/>
    <w:rsid w:val="00B54D17"/>
    <w:rsid w:val="00B55C92"/>
    <w:rsid w:val="00B56979"/>
    <w:rsid w:val="00B56E3C"/>
    <w:rsid w:val="00B625C6"/>
    <w:rsid w:val="00B62EAA"/>
    <w:rsid w:val="00B64477"/>
    <w:rsid w:val="00B66045"/>
    <w:rsid w:val="00B72D3D"/>
    <w:rsid w:val="00B73063"/>
    <w:rsid w:val="00B73341"/>
    <w:rsid w:val="00B7414D"/>
    <w:rsid w:val="00B7458A"/>
    <w:rsid w:val="00B750C8"/>
    <w:rsid w:val="00B752A7"/>
    <w:rsid w:val="00B76F10"/>
    <w:rsid w:val="00B77329"/>
    <w:rsid w:val="00B806C7"/>
    <w:rsid w:val="00B83483"/>
    <w:rsid w:val="00B83D10"/>
    <w:rsid w:val="00B8489D"/>
    <w:rsid w:val="00B85E00"/>
    <w:rsid w:val="00B86B36"/>
    <w:rsid w:val="00B96D9A"/>
    <w:rsid w:val="00B97C74"/>
    <w:rsid w:val="00BA0CC2"/>
    <w:rsid w:val="00BA2658"/>
    <w:rsid w:val="00BB0021"/>
    <w:rsid w:val="00BB2B2A"/>
    <w:rsid w:val="00BB32B9"/>
    <w:rsid w:val="00BB39BF"/>
    <w:rsid w:val="00BB3A43"/>
    <w:rsid w:val="00BB4AB7"/>
    <w:rsid w:val="00BB6C44"/>
    <w:rsid w:val="00BB7956"/>
    <w:rsid w:val="00BC0322"/>
    <w:rsid w:val="00BC0FC7"/>
    <w:rsid w:val="00BC2A04"/>
    <w:rsid w:val="00BC2BCD"/>
    <w:rsid w:val="00BC78BD"/>
    <w:rsid w:val="00BD4075"/>
    <w:rsid w:val="00BD4466"/>
    <w:rsid w:val="00BD4575"/>
    <w:rsid w:val="00BE1062"/>
    <w:rsid w:val="00BE4CE8"/>
    <w:rsid w:val="00BE6461"/>
    <w:rsid w:val="00BE6D8A"/>
    <w:rsid w:val="00BE6F2C"/>
    <w:rsid w:val="00BE7AF5"/>
    <w:rsid w:val="00BF047D"/>
    <w:rsid w:val="00BF2976"/>
    <w:rsid w:val="00BF2FF1"/>
    <w:rsid w:val="00BF5046"/>
    <w:rsid w:val="00C01380"/>
    <w:rsid w:val="00C02C80"/>
    <w:rsid w:val="00C040E7"/>
    <w:rsid w:val="00C057BA"/>
    <w:rsid w:val="00C100B7"/>
    <w:rsid w:val="00C15C4E"/>
    <w:rsid w:val="00C20ED2"/>
    <w:rsid w:val="00C20FE5"/>
    <w:rsid w:val="00C25090"/>
    <w:rsid w:val="00C26960"/>
    <w:rsid w:val="00C316AA"/>
    <w:rsid w:val="00C3189F"/>
    <w:rsid w:val="00C3232F"/>
    <w:rsid w:val="00C32C35"/>
    <w:rsid w:val="00C32CFB"/>
    <w:rsid w:val="00C3524C"/>
    <w:rsid w:val="00C41FD0"/>
    <w:rsid w:val="00C455C9"/>
    <w:rsid w:val="00C5020B"/>
    <w:rsid w:val="00C504E7"/>
    <w:rsid w:val="00C5131C"/>
    <w:rsid w:val="00C545EE"/>
    <w:rsid w:val="00C55438"/>
    <w:rsid w:val="00C55776"/>
    <w:rsid w:val="00C56904"/>
    <w:rsid w:val="00C56930"/>
    <w:rsid w:val="00C56A46"/>
    <w:rsid w:val="00C57567"/>
    <w:rsid w:val="00C60717"/>
    <w:rsid w:val="00C624AD"/>
    <w:rsid w:val="00C62C47"/>
    <w:rsid w:val="00C63081"/>
    <w:rsid w:val="00C6334E"/>
    <w:rsid w:val="00C63436"/>
    <w:rsid w:val="00C63503"/>
    <w:rsid w:val="00C70A1B"/>
    <w:rsid w:val="00C740F6"/>
    <w:rsid w:val="00C75086"/>
    <w:rsid w:val="00C7627D"/>
    <w:rsid w:val="00C81086"/>
    <w:rsid w:val="00C8271B"/>
    <w:rsid w:val="00C82882"/>
    <w:rsid w:val="00C83C84"/>
    <w:rsid w:val="00C85ABD"/>
    <w:rsid w:val="00C87FAD"/>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4B00"/>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39F0"/>
    <w:rsid w:val="00D0096C"/>
    <w:rsid w:val="00D013C2"/>
    <w:rsid w:val="00D01593"/>
    <w:rsid w:val="00D0266E"/>
    <w:rsid w:val="00D0457B"/>
    <w:rsid w:val="00D04DEC"/>
    <w:rsid w:val="00D05327"/>
    <w:rsid w:val="00D058C6"/>
    <w:rsid w:val="00D1025E"/>
    <w:rsid w:val="00D10EE7"/>
    <w:rsid w:val="00D1107D"/>
    <w:rsid w:val="00D11443"/>
    <w:rsid w:val="00D12397"/>
    <w:rsid w:val="00D129A4"/>
    <w:rsid w:val="00D139D0"/>
    <w:rsid w:val="00D13A2D"/>
    <w:rsid w:val="00D13BE5"/>
    <w:rsid w:val="00D20648"/>
    <w:rsid w:val="00D20B84"/>
    <w:rsid w:val="00D22FE0"/>
    <w:rsid w:val="00D23270"/>
    <w:rsid w:val="00D23CF5"/>
    <w:rsid w:val="00D26870"/>
    <w:rsid w:val="00D26A0A"/>
    <w:rsid w:val="00D270F3"/>
    <w:rsid w:val="00D3480A"/>
    <w:rsid w:val="00D4148C"/>
    <w:rsid w:val="00D43FC9"/>
    <w:rsid w:val="00D47C95"/>
    <w:rsid w:val="00D505E2"/>
    <w:rsid w:val="00D623EA"/>
    <w:rsid w:val="00D63C9D"/>
    <w:rsid w:val="00D657A7"/>
    <w:rsid w:val="00D67502"/>
    <w:rsid w:val="00D7424C"/>
    <w:rsid w:val="00D77684"/>
    <w:rsid w:val="00D80D48"/>
    <w:rsid w:val="00D82467"/>
    <w:rsid w:val="00D824C4"/>
    <w:rsid w:val="00D82AAC"/>
    <w:rsid w:val="00D83471"/>
    <w:rsid w:val="00D84C19"/>
    <w:rsid w:val="00D85FF1"/>
    <w:rsid w:val="00D8713F"/>
    <w:rsid w:val="00D877B6"/>
    <w:rsid w:val="00D87914"/>
    <w:rsid w:val="00D90221"/>
    <w:rsid w:val="00D90680"/>
    <w:rsid w:val="00D90A86"/>
    <w:rsid w:val="00D90AA5"/>
    <w:rsid w:val="00D91034"/>
    <w:rsid w:val="00D9108E"/>
    <w:rsid w:val="00D913B9"/>
    <w:rsid w:val="00D92EB0"/>
    <w:rsid w:val="00D9344B"/>
    <w:rsid w:val="00D93F06"/>
    <w:rsid w:val="00D9642B"/>
    <w:rsid w:val="00DA2058"/>
    <w:rsid w:val="00DA230C"/>
    <w:rsid w:val="00DA2641"/>
    <w:rsid w:val="00DA50DB"/>
    <w:rsid w:val="00DA515C"/>
    <w:rsid w:val="00DA626A"/>
    <w:rsid w:val="00DA66A6"/>
    <w:rsid w:val="00DB2364"/>
    <w:rsid w:val="00DC3435"/>
    <w:rsid w:val="00DC556B"/>
    <w:rsid w:val="00DC55F5"/>
    <w:rsid w:val="00DC5695"/>
    <w:rsid w:val="00DC7A73"/>
    <w:rsid w:val="00DD020A"/>
    <w:rsid w:val="00DD2866"/>
    <w:rsid w:val="00DD2B2C"/>
    <w:rsid w:val="00DD2E97"/>
    <w:rsid w:val="00DD620B"/>
    <w:rsid w:val="00DD6DF9"/>
    <w:rsid w:val="00DD7BBD"/>
    <w:rsid w:val="00DE02B2"/>
    <w:rsid w:val="00DE049C"/>
    <w:rsid w:val="00DE1D1E"/>
    <w:rsid w:val="00DE5664"/>
    <w:rsid w:val="00DE5EA2"/>
    <w:rsid w:val="00DE66FB"/>
    <w:rsid w:val="00DE6BBB"/>
    <w:rsid w:val="00DF0B45"/>
    <w:rsid w:val="00DF3BE8"/>
    <w:rsid w:val="00DF4FE3"/>
    <w:rsid w:val="00E0133A"/>
    <w:rsid w:val="00E05384"/>
    <w:rsid w:val="00E06DB8"/>
    <w:rsid w:val="00E077CA"/>
    <w:rsid w:val="00E115B8"/>
    <w:rsid w:val="00E168F9"/>
    <w:rsid w:val="00E16A08"/>
    <w:rsid w:val="00E16D6B"/>
    <w:rsid w:val="00E1795A"/>
    <w:rsid w:val="00E22378"/>
    <w:rsid w:val="00E223C7"/>
    <w:rsid w:val="00E2343D"/>
    <w:rsid w:val="00E24231"/>
    <w:rsid w:val="00E245D6"/>
    <w:rsid w:val="00E25767"/>
    <w:rsid w:val="00E25D15"/>
    <w:rsid w:val="00E266DE"/>
    <w:rsid w:val="00E30134"/>
    <w:rsid w:val="00E309EE"/>
    <w:rsid w:val="00E30B69"/>
    <w:rsid w:val="00E30C9F"/>
    <w:rsid w:val="00E30E49"/>
    <w:rsid w:val="00E32FA5"/>
    <w:rsid w:val="00E3749D"/>
    <w:rsid w:val="00E4270A"/>
    <w:rsid w:val="00E42B06"/>
    <w:rsid w:val="00E549B9"/>
    <w:rsid w:val="00E604FC"/>
    <w:rsid w:val="00E61AF0"/>
    <w:rsid w:val="00E64350"/>
    <w:rsid w:val="00E6497E"/>
    <w:rsid w:val="00E66AC3"/>
    <w:rsid w:val="00E7043E"/>
    <w:rsid w:val="00E71184"/>
    <w:rsid w:val="00E717CA"/>
    <w:rsid w:val="00E737E7"/>
    <w:rsid w:val="00E73D11"/>
    <w:rsid w:val="00E76F95"/>
    <w:rsid w:val="00E77502"/>
    <w:rsid w:val="00E802D3"/>
    <w:rsid w:val="00E81A08"/>
    <w:rsid w:val="00E825E6"/>
    <w:rsid w:val="00E8556E"/>
    <w:rsid w:val="00E855A4"/>
    <w:rsid w:val="00E86DA8"/>
    <w:rsid w:val="00E87738"/>
    <w:rsid w:val="00E915BE"/>
    <w:rsid w:val="00E937E1"/>
    <w:rsid w:val="00E93B34"/>
    <w:rsid w:val="00E946FB"/>
    <w:rsid w:val="00E9664F"/>
    <w:rsid w:val="00E97D89"/>
    <w:rsid w:val="00EA0146"/>
    <w:rsid w:val="00EA2751"/>
    <w:rsid w:val="00EA4174"/>
    <w:rsid w:val="00EA4EF2"/>
    <w:rsid w:val="00EA7873"/>
    <w:rsid w:val="00EA7C27"/>
    <w:rsid w:val="00EB39FF"/>
    <w:rsid w:val="00EB582D"/>
    <w:rsid w:val="00EC037A"/>
    <w:rsid w:val="00EC33E3"/>
    <w:rsid w:val="00EC3C05"/>
    <w:rsid w:val="00EC5301"/>
    <w:rsid w:val="00EC5BD4"/>
    <w:rsid w:val="00EC76A7"/>
    <w:rsid w:val="00ED204B"/>
    <w:rsid w:val="00ED38E7"/>
    <w:rsid w:val="00ED5043"/>
    <w:rsid w:val="00ED57B9"/>
    <w:rsid w:val="00ED685B"/>
    <w:rsid w:val="00ED6C51"/>
    <w:rsid w:val="00EE14F0"/>
    <w:rsid w:val="00EE18B9"/>
    <w:rsid w:val="00EE2D2A"/>
    <w:rsid w:val="00EE664F"/>
    <w:rsid w:val="00EE7170"/>
    <w:rsid w:val="00EE7227"/>
    <w:rsid w:val="00EE7D1C"/>
    <w:rsid w:val="00EF00A4"/>
    <w:rsid w:val="00EF07C7"/>
    <w:rsid w:val="00EF18C5"/>
    <w:rsid w:val="00EF3399"/>
    <w:rsid w:val="00EF4C40"/>
    <w:rsid w:val="00EF76D9"/>
    <w:rsid w:val="00F0064F"/>
    <w:rsid w:val="00F01D4B"/>
    <w:rsid w:val="00F027C4"/>
    <w:rsid w:val="00F03755"/>
    <w:rsid w:val="00F0519F"/>
    <w:rsid w:val="00F05871"/>
    <w:rsid w:val="00F05C72"/>
    <w:rsid w:val="00F07433"/>
    <w:rsid w:val="00F07859"/>
    <w:rsid w:val="00F13A6A"/>
    <w:rsid w:val="00F1412B"/>
    <w:rsid w:val="00F14257"/>
    <w:rsid w:val="00F14482"/>
    <w:rsid w:val="00F16794"/>
    <w:rsid w:val="00F220CC"/>
    <w:rsid w:val="00F259B8"/>
    <w:rsid w:val="00F32B00"/>
    <w:rsid w:val="00F32C6A"/>
    <w:rsid w:val="00F3303E"/>
    <w:rsid w:val="00F370D4"/>
    <w:rsid w:val="00F37498"/>
    <w:rsid w:val="00F40FE1"/>
    <w:rsid w:val="00F4194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3A57"/>
    <w:rsid w:val="00F744A1"/>
    <w:rsid w:val="00F75553"/>
    <w:rsid w:val="00F75D16"/>
    <w:rsid w:val="00F75F43"/>
    <w:rsid w:val="00F76A34"/>
    <w:rsid w:val="00F772AD"/>
    <w:rsid w:val="00F77683"/>
    <w:rsid w:val="00F81E2A"/>
    <w:rsid w:val="00F825D0"/>
    <w:rsid w:val="00F83EF6"/>
    <w:rsid w:val="00F86366"/>
    <w:rsid w:val="00F9038D"/>
    <w:rsid w:val="00F91583"/>
    <w:rsid w:val="00F918E8"/>
    <w:rsid w:val="00F9340F"/>
    <w:rsid w:val="00F93748"/>
    <w:rsid w:val="00F93A55"/>
    <w:rsid w:val="00F95DD6"/>
    <w:rsid w:val="00F96F63"/>
    <w:rsid w:val="00FA239A"/>
    <w:rsid w:val="00FA5D78"/>
    <w:rsid w:val="00FB067B"/>
    <w:rsid w:val="00FB12BE"/>
    <w:rsid w:val="00FB1512"/>
    <w:rsid w:val="00FC00C6"/>
    <w:rsid w:val="00FC40B7"/>
    <w:rsid w:val="00FC41D6"/>
    <w:rsid w:val="00FC4C03"/>
    <w:rsid w:val="00FC5A6E"/>
    <w:rsid w:val="00FC6DDE"/>
    <w:rsid w:val="00FC6FF9"/>
    <w:rsid w:val="00FD0235"/>
    <w:rsid w:val="00FD0421"/>
    <w:rsid w:val="00FD526C"/>
    <w:rsid w:val="00FD5331"/>
    <w:rsid w:val="00FD68BD"/>
    <w:rsid w:val="00FD7534"/>
    <w:rsid w:val="00FE2820"/>
    <w:rsid w:val="00FE2EC9"/>
    <w:rsid w:val="00FE490C"/>
    <w:rsid w:val="00FE557D"/>
    <w:rsid w:val="00FE59D9"/>
    <w:rsid w:val="00FF2950"/>
    <w:rsid w:val="00FF60BA"/>
    <w:rsid w:val="00FF6313"/>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D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 w:qFormat="1"/>
    <w:lsdException w:name="annotation reference" w:uiPriority="0"/>
    <w:lsdException w:name="Title" w:semiHidden="0" w:uiPriority="10" w:unhideWhenUsed="0"/>
    <w:lsdException w:name="Default Paragraph Font" w:uiPriority="1"/>
    <w:lsdException w:name="Body Tex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E937E1"/>
    <w:pPr>
      <w:spacing w:before="360" w:after="0"/>
    </w:pPr>
    <w:rPr>
      <w:rFonts w:asciiTheme="majorHAnsi" w:hAnsiTheme="majorHAnsi"/>
      <w:b/>
      <w:bCs/>
      <w:caps/>
    </w:rPr>
  </w:style>
  <w:style w:type="paragraph" w:styleId="TOC2">
    <w:name w:val="toc 2"/>
    <w:basedOn w:val="Normal"/>
    <w:next w:val="Normal"/>
    <w:autoRedefine/>
    <w:uiPriority w:val="39"/>
    <w:unhideWhenUsed/>
    <w:rsid w:val="00F772AD"/>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F772AD"/>
    <w:pPr>
      <w:spacing w:before="0"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75086"/>
    <w:pPr>
      <w:spacing w:before="0" w:after="0"/>
      <w:ind w:left="480"/>
    </w:pPr>
    <w:rPr>
      <w:rFonts w:asciiTheme="minorHAnsi" w:hAnsiTheme="minorHAnsi" w:cstheme="minorHAnsi"/>
      <w:sz w:val="20"/>
      <w:szCs w:val="20"/>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F772AD"/>
    <w:pPr>
      <w:spacing w:before="0"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F772AD"/>
    <w:pPr>
      <w:spacing w:before="0"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F772AD"/>
    <w:pPr>
      <w:spacing w:before="0"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F772AD"/>
    <w:pPr>
      <w:spacing w:before="0" w:after="0"/>
      <w:ind w:left="1680"/>
    </w:pPr>
    <w:rPr>
      <w:rFonts w:asciiTheme="minorHAnsi" w:hAnsiTheme="minorHAnsi" w:cstheme="minorHAnsi"/>
      <w:sz w:val="20"/>
      <w:szCs w:val="20"/>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customStyle="1" w:styleId="ListParagraph1">
    <w:name w:val="List Paragraph1"/>
    <w:basedOn w:val="Normal"/>
    <w:uiPriority w:val="34"/>
    <w:qFormat/>
    <w:rsid w:val="00295D27"/>
    <w:pPr>
      <w:spacing w:before="0" w:after="200" w:line="276" w:lineRule="auto"/>
      <w:ind w:left="720"/>
      <w:contextualSpacing/>
    </w:pPr>
    <w:rPr>
      <w:rFonts w:eastAsia="Times New Roman" w:cs="Times New Roman"/>
    </w:rPr>
  </w:style>
  <w:style w:type="paragraph" w:customStyle="1" w:styleId="xxxx">
    <w:name w:val="xxxx"/>
    <w:basedOn w:val="Nidungvnbn"/>
    <w:link w:val="xxxxChar"/>
    <w:uiPriority w:val="4"/>
    <w:qFormat/>
    <w:rsid w:val="00E937E1"/>
    <w:pPr>
      <w:ind w:firstLine="0"/>
      <w:jc w:val="center"/>
    </w:pPr>
    <w:rPr>
      <w:b/>
      <w:bCs/>
      <w:sz w:val="32"/>
      <w:szCs w:val="32"/>
    </w:rPr>
  </w:style>
  <w:style w:type="character" w:customStyle="1" w:styleId="text-sm">
    <w:name w:val="text-sm"/>
    <w:basedOn w:val="DefaultParagraphFont"/>
    <w:rsid w:val="00E937E1"/>
  </w:style>
  <w:style w:type="character" w:customStyle="1" w:styleId="xxxxChar">
    <w:name w:val="xxxx Char"/>
    <w:basedOn w:val="NidungvnbnChar"/>
    <w:link w:val="xxxx"/>
    <w:uiPriority w:val="4"/>
    <w:rsid w:val="00E937E1"/>
    <w:rPr>
      <w:b/>
      <w:bCs/>
      <w:sz w:val="32"/>
      <w:szCs w:val="32"/>
    </w:rPr>
  </w:style>
  <w:style w:type="paragraph" w:styleId="HTMLPreformatted">
    <w:name w:val="HTML Preformatted"/>
    <w:basedOn w:val="Normal"/>
    <w:link w:val="HTMLPreformattedChar"/>
    <w:uiPriority w:val="99"/>
    <w:semiHidden/>
    <w:unhideWhenUsed/>
    <w:rsid w:val="00EA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873"/>
    <w:rPr>
      <w:rFonts w:ascii="Courier New" w:eastAsia="Times New Roman" w:hAnsi="Courier New" w:cs="Courier New"/>
      <w:sz w:val="20"/>
      <w:szCs w:val="20"/>
    </w:rPr>
  </w:style>
  <w:style w:type="character" w:customStyle="1" w:styleId="y2iqfc">
    <w:name w:val="y2iqfc"/>
    <w:basedOn w:val="DefaultParagraphFont"/>
    <w:rsid w:val="00EA7873"/>
  </w:style>
  <w:style w:type="character" w:customStyle="1" w:styleId="mord">
    <w:name w:val="mord"/>
    <w:basedOn w:val="DefaultParagraphFont"/>
    <w:rsid w:val="000A5EFF"/>
  </w:style>
  <w:style w:type="character" w:customStyle="1" w:styleId="mopen">
    <w:name w:val="mopen"/>
    <w:basedOn w:val="DefaultParagraphFont"/>
    <w:rsid w:val="000A5EFF"/>
  </w:style>
  <w:style w:type="character" w:customStyle="1" w:styleId="mpunct">
    <w:name w:val="mpunct"/>
    <w:basedOn w:val="DefaultParagraphFont"/>
    <w:rsid w:val="000A5EFF"/>
  </w:style>
  <w:style w:type="character" w:customStyle="1" w:styleId="mclose">
    <w:name w:val="mclose"/>
    <w:basedOn w:val="DefaultParagraphFont"/>
    <w:rsid w:val="000A5EFF"/>
  </w:style>
  <w:style w:type="character" w:customStyle="1" w:styleId="mrel">
    <w:name w:val="mrel"/>
    <w:basedOn w:val="DefaultParagraphFont"/>
    <w:rsid w:val="000A5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 w:qFormat="1"/>
    <w:lsdException w:name="annotation reference" w:uiPriority="0"/>
    <w:lsdException w:name="Title" w:semiHidden="0" w:uiPriority="10" w:unhideWhenUsed="0"/>
    <w:lsdException w:name="Default Paragraph Font" w:uiPriority="1"/>
    <w:lsdException w:name="Body Tex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E937E1"/>
    <w:pPr>
      <w:spacing w:before="360" w:after="0"/>
    </w:pPr>
    <w:rPr>
      <w:rFonts w:asciiTheme="majorHAnsi" w:hAnsiTheme="majorHAnsi"/>
      <w:b/>
      <w:bCs/>
      <w:caps/>
    </w:rPr>
  </w:style>
  <w:style w:type="paragraph" w:styleId="TOC2">
    <w:name w:val="toc 2"/>
    <w:basedOn w:val="Normal"/>
    <w:next w:val="Normal"/>
    <w:autoRedefine/>
    <w:uiPriority w:val="39"/>
    <w:unhideWhenUsed/>
    <w:rsid w:val="00F772AD"/>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F772AD"/>
    <w:pPr>
      <w:spacing w:before="0"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75086"/>
    <w:pPr>
      <w:spacing w:before="0" w:after="0"/>
      <w:ind w:left="480"/>
    </w:pPr>
    <w:rPr>
      <w:rFonts w:asciiTheme="minorHAnsi" w:hAnsiTheme="minorHAnsi" w:cstheme="minorHAnsi"/>
      <w:sz w:val="20"/>
      <w:szCs w:val="20"/>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F772AD"/>
    <w:pPr>
      <w:spacing w:before="0"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F772AD"/>
    <w:pPr>
      <w:spacing w:before="0"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F772AD"/>
    <w:pPr>
      <w:spacing w:before="0"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F772AD"/>
    <w:pPr>
      <w:spacing w:before="0" w:after="0"/>
      <w:ind w:left="1680"/>
    </w:pPr>
    <w:rPr>
      <w:rFonts w:asciiTheme="minorHAnsi" w:hAnsiTheme="minorHAnsi" w:cstheme="minorHAnsi"/>
      <w:sz w:val="20"/>
      <w:szCs w:val="20"/>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customStyle="1" w:styleId="ListParagraph1">
    <w:name w:val="List Paragraph1"/>
    <w:basedOn w:val="Normal"/>
    <w:uiPriority w:val="34"/>
    <w:qFormat/>
    <w:rsid w:val="00295D27"/>
    <w:pPr>
      <w:spacing w:before="0" w:after="200" w:line="276" w:lineRule="auto"/>
      <w:ind w:left="720"/>
      <w:contextualSpacing/>
    </w:pPr>
    <w:rPr>
      <w:rFonts w:eastAsia="Times New Roman" w:cs="Times New Roman"/>
    </w:rPr>
  </w:style>
  <w:style w:type="paragraph" w:customStyle="1" w:styleId="xxxx">
    <w:name w:val="xxxx"/>
    <w:basedOn w:val="Nidungvnbn"/>
    <w:link w:val="xxxxChar"/>
    <w:uiPriority w:val="4"/>
    <w:qFormat/>
    <w:rsid w:val="00E937E1"/>
    <w:pPr>
      <w:ind w:firstLine="0"/>
      <w:jc w:val="center"/>
    </w:pPr>
    <w:rPr>
      <w:b/>
      <w:bCs/>
      <w:sz w:val="32"/>
      <w:szCs w:val="32"/>
    </w:rPr>
  </w:style>
  <w:style w:type="character" w:customStyle="1" w:styleId="text-sm">
    <w:name w:val="text-sm"/>
    <w:basedOn w:val="DefaultParagraphFont"/>
    <w:rsid w:val="00E937E1"/>
  </w:style>
  <w:style w:type="character" w:customStyle="1" w:styleId="xxxxChar">
    <w:name w:val="xxxx Char"/>
    <w:basedOn w:val="NidungvnbnChar"/>
    <w:link w:val="xxxx"/>
    <w:uiPriority w:val="4"/>
    <w:rsid w:val="00E937E1"/>
    <w:rPr>
      <w:b/>
      <w:bCs/>
      <w:sz w:val="32"/>
      <w:szCs w:val="32"/>
    </w:rPr>
  </w:style>
  <w:style w:type="paragraph" w:styleId="HTMLPreformatted">
    <w:name w:val="HTML Preformatted"/>
    <w:basedOn w:val="Normal"/>
    <w:link w:val="HTMLPreformattedChar"/>
    <w:uiPriority w:val="99"/>
    <w:semiHidden/>
    <w:unhideWhenUsed/>
    <w:rsid w:val="00EA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873"/>
    <w:rPr>
      <w:rFonts w:ascii="Courier New" w:eastAsia="Times New Roman" w:hAnsi="Courier New" w:cs="Courier New"/>
      <w:sz w:val="20"/>
      <w:szCs w:val="20"/>
    </w:rPr>
  </w:style>
  <w:style w:type="character" w:customStyle="1" w:styleId="y2iqfc">
    <w:name w:val="y2iqfc"/>
    <w:basedOn w:val="DefaultParagraphFont"/>
    <w:rsid w:val="00EA7873"/>
  </w:style>
  <w:style w:type="character" w:customStyle="1" w:styleId="mord">
    <w:name w:val="mord"/>
    <w:basedOn w:val="DefaultParagraphFont"/>
    <w:rsid w:val="000A5EFF"/>
  </w:style>
  <w:style w:type="character" w:customStyle="1" w:styleId="mopen">
    <w:name w:val="mopen"/>
    <w:basedOn w:val="DefaultParagraphFont"/>
    <w:rsid w:val="000A5EFF"/>
  </w:style>
  <w:style w:type="character" w:customStyle="1" w:styleId="mpunct">
    <w:name w:val="mpunct"/>
    <w:basedOn w:val="DefaultParagraphFont"/>
    <w:rsid w:val="000A5EFF"/>
  </w:style>
  <w:style w:type="character" w:customStyle="1" w:styleId="mclose">
    <w:name w:val="mclose"/>
    <w:basedOn w:val="DefaultParagraphFont"/>
    <w:rsid w:val="000A5EFF"/>
  </w:style>
  <w:style w:type="character" w:customStyle="1" w:styleId="mrel">
    <w:name w:val="mrel"/>
    <w:basedOn w:val="DefaultParagraphFont"/>
    <w:rsid w:val="000A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190995">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0445973">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1511315">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88236090">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28473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9036678">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4666508">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133157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8275968">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308270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5479036">
      <w:bodyDiv w:val="1"/>
      <w:marLeft w:val="0"/>
      <w:marRight w:val="0"/>
      <w:marTop w:val="0"/>
      <w:marBottom w:val="0"/>
      <w:divBdr>
        <w:top w:val="none" w:sz="0" w:space="0" w:color="auto"/>
        <w:left w:val="none" w:sz="0" w:space="0" w:color="auto"/>
        <w:bottom w:val="none" w:sz="0" w:space="0" w:color="auto"/>
        <w:right w:val="none" w:sz="0" w:space="0" w:color="auto"/>
      </w:divBdr>
      <w:divsChild>
        <w:div w:id="13549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090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1615282">
      <w:bodyDiv w:val="1"/>
      <w:marLeft w:val="0"/>
      <w:marRight w:val="0"/>
      <w:marTop w:val="0"/>
      <w:marBottom w:val="0"/>
      <w:divBdr>
        <w:top w:val="none" w:sz="0" w:space="0" w:color="auto"/>
        <w:left w:val="none" w:sz="0" w:space="0" w:color="auto"/>
        <w:bottom w:val="none" w:sz="0" w:space="0" w:color="auto"/>
        <w:right w:val="none" w:sz="0" w:space="0" w:color="auto"/>
      </w:divBdr>
    </w:div>
    <w:div w:id="372778458">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29938640">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1171422">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3735550">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712918">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5754752">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1283466">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5699545">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348712">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2614116">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09574409">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2141328">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27327181">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091469">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298137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87952441">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998670">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8997">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8266664">
      <w:bodyDiv w:val="1"/>
      <w:marLeft w:val="0"/>
      <w:marRight w:val="0"/>
      <w:marTop w:val="0"/>
      <w:marBottom w:val="0"/>
      <w:divBdr>
        <w:top w:val="none" w:sz="0" w:space="0" w:color="auto"/>
        <w:left w:val="none" w:sz="0" w:space="0" w:color="auto"/>
        <w:bottom w:val="none" w:sz="0" w:space="0" w:color="auto"/>
        <w:right w:val="none" w:sz="0" w:space="0" w:color="auto"/>
      </w:divBdr>
      <w:divsChild>
        <w:div w:id="1112167710">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2133084854">
          <w:marLeft w:val="0"/>
          <w:marRight w:val="0"/>
          <w:marTop w:val="0"/>
          <w:marBottom w:val="0"/>
          <w:divBdr>
            <w:top w:val="none" w:sz="0" w:space="0" w:color="auto"/>
            <w:left w:val="none" w:sz="0" w:space="0" w:color="auto"/>
            <w:bottom w:val="none" w:sz="0" w:space="0" w:color="auto"/>
            <w:right w:val="none" w:sz="0" w:space="0" w:color="auto"/>
          </w:divBdr>
          <w:divsChild>
            <w:div w:id="1909069745">
              <w:marLeft w:val="0"/>
              <w:marRight w:val="0"/>
              <w:marTop w:val="0"/>
              <w:marBottom w:val="0"/>
              <w:divBdr>
                <w:top w:val="none" w:sz="0" w:space="0" w:color="auto"/>
                <w:left w:val="none" w:sz="0" w:space="0" w:color="auto"/>
                <w:bottom w:val="none" w:sz="0" w:space="0" w:color="auto"/>
                <w:right w:val="none" w:sz="0" w:space="0" w:color="auto"/>
              </w:divBdr>
            </w:div>
            <w:div w:id="305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4341340">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4086422">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732396">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239771">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0578688">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069975">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4678841">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31565567">
      <w:bodyDiv w:val="1"/>
      <w:marLeft w:val="0"/>
      <w:marRight w:val="0"/>
      <w:marTop w:val="0"/>
      <w:marBottom w:val="0"/>
      <w:divBdr>
        <w:top w:val="none" w:sz="0" w:space="0" w:color="auto"/>
        <w:left w:val="none" w:sz="0" w:space="0" w:color="auto"/>
        <w:bottom w:val="none" w:sz="0" w:space="0" w:color="auto"/>
        <w:right w:val="none" w:sz="0" w:space="0" w:color="auto"/>
      </w:divBdr>
      <w:divsChild>
        <w:div w:id="372466135">
          <w:marLeft w:val="0"/>
          <w:marRight w:val="0"/>
          <w:marTop w:val="0"/>
          <w:marBottom w:val="0"/>
          <w:divBdr>
            <w:top w:val="none" w:sz="0" w:space="0" w:color="auto"/>
            <w:left w:val="none" w:sz="0" w:space="0" w:color="auto"/>
            <w:bottom w:val="none" w:sz="0" w:space="0" w:color="auto"/>
            <w:right w:val="none" w:sz="0" w:space="0" w:color="auto"/>
          </w:divBdr>
        </w:div>
      </w:divsChild>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6153935">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153040">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2133863">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835150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76893879">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7812262">
      <w:bodyDiv w:val="1"/>
      <w:marLeft w:val="0"/>
      <w:marRight w:val="0"/>
      <w:marTop w:val="0"/>
      <w:marBottom w:val="0"/>
      <w:divBdr>
        <w:top w:val="none" w:sz="0" w:space="0" w:color="auto"/>
        <w:left w:val="none" w:sz="0" w:space="0" w:color="auto"/>
        <w:bottom w:val="none" w:sz="0" w:space="0" w:color="auto"/>
        <w:right w:val="none" w:sz="0" w:space="0" w:color="auto"/>
      </w:divBdr>
      <w:divsChild>
        <w:div w:id="14721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577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09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74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6516459">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1202124">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2127891">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4608715">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8934304">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746564">
      <w:bodyDiv w:val="1"/>
      <w:marLeft w:val="0"/>
      <w:marRight w:val="0"/>
      <w:marTop w:val="0"/>
      <w:marBottom w:val="0"/>
      <w:divBdr>
        <w:top w:val="none" w:sz="0" w:space="0" w:color="auto"/>
        <w:left w:val="none" w:sz="0" w:space="0" w:color="auto"/>
        <w:bottom w:val="none" w:sz="0" w:space="0" w:color="auto"/>
        <w:right w:val="none" w:sz="0" w:space="0" w:color="auto"/>
      </w:divBdr>
      <w:divsChild>
        <w:div w:id="172040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482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44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60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39098343">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2127302">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108081">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4353627">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4858975">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Jas21</b:Tag>
    <b:SourceType>DocumentFromInternetSite</b:SourceType>
    <b:Guid>{168681DD-03AB-47C1-81C2-F9FA482C1E2E}</b:Guid>
    <b:Title>MERN Stack</b:Title>
    <b:InternetSiteTitle>geeksforgeeks.org</b:InternetSiteTitle>
    <b:Year>2021</b:Year>
    <b:Month>Oct</b:Month>
    <b:Day>07</b:Day>
    <b:URL>https://www.geeksforgeeks.org/mern-stack/</b:URL>
    <b:LCID>en-US</b:LCID>
    <b:Author>
      <b:Author>
        <b:NameList>
          <b:Person>
            <b:Last>Jasraj</b:Last>
          </b:Person>
        </b:NameList>
      </b:Author>
    </b:Author>
    <b:RefOrder>1</b:RefOrder>
  </b:Source>
  <b:Source>
    <b:Tag>Kum21</b:Tag>
    <b:SourceType>DocumentFromInternetSite</b:SourceType>
    <b:Guid>{C6B6286A-4A91-4DF9-9CEB-29F2862C04F1}</b:Guid>
    <b:LCID>en-US</b:LCID>
    <b:Author>
      <b:Author>
        <b:NameList>
          <b:Person>
            <b:Last>Shubham</b:Last>
            <b:First>Kumar</b:First>
          </b:Person>
        </b:NameList>
      </b:Author>
    </b:Author>
    <b:Title>Build an E-Commerce website with MERN Stack </b:Title>
    <b:InternetSiteTitle>dev.to</b:InternetSiteTitle>
    <b:Year>2021</b:Year>
    <b:Month>January</b:Month>
    <b:Day>23</b:Day>
    <b:URL>https://dev.to/shubham1710/build-an-e-commerce-website-with-mern-stack-part-1-setting-up-the-project-1l2d</b:URL>
    <b:RefOrder>2</b:RefOrder>
  </b:Source>
  <b:Source>
    <b:Tag>Sha20</b:Tag>
    <b:SourceType>Book</b:SourceType>
    <b:Guid>{023F80C9-3541-4D7C-A143-FF15D670109F}</b:Guid>
    <b:Title>Full-Stack React Projects: Learn MERN stack development by building modern web apps using MongoDB, Express, React, and Node.js, 2nd Edition</b:Title>
    <b:Year>2020</b:Year>
    <b:LCID>en-US</b:LCID>
    <b:Author>
      <b:Author>
        <b:NameList>
          <b:Person>
            <b:Last>Hoque</b:Last>
            <b:First>Shama</b:First>
          </b:Person>
        </b:NameList>
      </b:Author>
    </b:Author>
    <b:City>America</b:City>
    <b:Publisher>Packt Publishing</b:Publisher>
    <b:RefOrder>3</b:RefOrder>
  </b:Source>
  <b:Source>
    <b:Tag>raa21</b:Tag>
    <b:SourceType>InternetSite</b:SourceType>
    <b:Guid>{73BDA48B-8F81-4854-9A17-CB9FE3ACE955}</b:Guid>
    <b:Author>
      <b:Author>
        <b:NameList>
          <b:Person>
            <b:Last>raam</b:Last>
            <b:First>Mithun</b:First>
          </b:Person>
        </b:NameList>
      </b:Author>
    </b:Author>
    <b:Title>Book Store - MERN_STACK</b:Title>
    <b:Year>2021</b:Year>
    <b:Month>August</b:Month>
    <b:Day>31</b:Day>
    <b:LCID>en-US</b:LCID>
    <b:InternetSiteTitle>github.com</b:InternetSiteTitle>
    <b:URL>https://github.com/mithunraam99/Book-Store-MERN_STACK</b:URL>
    <b:RefOrder>4</b:RefOrder>
  </b:Source>
  <b:Source>
    <b:Tag>Nis18</b:Tag>
    <b:SourceType>InternetSite</b:SourceType>
    <b:Guid>{C6AD3428-9D75-4BDE-AADA-A61315636F28}</b:Guid>
    <b:Author>
      <b:Author>
        <b:NameList>
          <b:Person>
            <b:Last>Sabharwal</b:Last>
            <b:First>Nishant</b:First>
          </b:Person>
        </b:NameList>
      </b:Author>
    </b:Author>
    <b:Title>Web Application using MERN Stack</b:Title>
    <b:InternetSiteTitle>medium.com</b:InternetSiteTitle>
    <b:Year>2018</b:Year>
    <b:Month>August</b:Month>
    <b:Day>24</b:Day>
    <b:URL>https://medium.com/@nishantsabharwal13/responsive-e-commerce-pwa-using-mern-stack-part-1-cc21ed0666eb</b:URL>
    <b:RefOrder>5</b:RefOrder>
  </b:Source>
  <b:Source>
    <b:Tag>Aka23</b:Tag>
    <b:SourceType>Book</b:SourceType>
    <b:Guid>{3A225C9F-0846-4EC9-8CFE-036423AAD170}</b:Guid>
    <b:Author>
      <b:Author>
        <b:Corporate>Akarsh Shrivas, Aniket Pawar, Pratham Mishra, Satish Chadokar</b:Corporate>
      </b:Author>
    </b:Author>
    <b:Title>E-commerce Website using MERN Stack-  IJIRMPS Volume 11, Issue 3</b:Title>
    <b:Year>2023</b:Year>
    <b:Publisher>IJRASET</b:Publisher>
    <b:LCID>en-US</b:LCID>
    <b:RefOrder>6</b:RefOrder>
  </b:Source>
</b:Sources>
</file>

<file path=customXml/itemProps1.xml><?xml version="1.0" encoding="utf-8"?>
<ds:datastoreItem xmlns:ds="http://schemas.openxmlformats.org/officeDocument/2006/customXml" ds:itemID="{A3F04B30-75F0-4D6A-ACC8-DDE9BA99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1655</TotalTime>
  <Pages>10</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ACER</cp:lastModifiedBy>
  <cp:revision>56</cp:revision>
  <cp:lastPrinted>2021-05-03T07:17:00Z</cp:lastPrinted>
  <dcterms:created xsi:type="dcterms:W3CDTF">2024-05-09T12:41:00Z</dcterms:created>
  <dcterms:modified xsi:type="dcterms:W3CDTF">2025-09-07T07:19:00Z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